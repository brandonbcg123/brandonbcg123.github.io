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58CCC8" w14:textId="77777777" w:rsidR="00C7286A" w:rsidRDefault="00C7286A" w:rsidP="00C7286A">
      <w:pPr>
        <w:pStyle w:val="Heading5"/>
        <w:pBdr>
          <w:bottom w:val="threeDEngrave" w:sz="6" w:space="1" w:color="auto"/>
        </w:pBdr>
        <w:rPr>
          <w:rFonts w:ascii="Times New Roman" w:hAnsi="Times New Roman"/>
          <w:b w:val="0"/>
          <w:smallCaps/>
          <w:spacing w:val="30"/>
          <w:sz w:val="24"/>
        </w:rPr>
      </w:pPr>
      <w:r w:rsidRPr="00C7286A">
        <w:rPr>
          <w:rFonts w:ascii="Times New Roman" w:hAnsi="Times New Roman"/>
          <w:b w:val="0"/>
          <w:smallCaps/>
          <w:spacing w:val="30"/>
          <w:sz w:val="24"/>
        </w:rPr>
        <w:t>Brandon Gossen</w:t>
      </w:r>
    </w:p>
    <w:p w14:paraId="2F9AB73C" w14:textId="7389377A" w:rsidR="001E3D1F" w:rsidRPr="00C7286A" w:rsidRDefault="00C4423D" w:rsidP="00C7286A">
      <w:pPr>
        <w:pStyle w:val="Heading5"/>
        <w:pBdr>
          <w:bottom w:val="threeDEngrave" w:sz="6" w:space="1" w:color="auto"/>
        </w:pBdr>
        <w:rPr>
          <w:rFonts w:ascii="Times New Roman" w:hAnsi="Times New Roman"/>
          <w:b w:val="0"/>
          <w:smallCaps/>
          <w:spacing w:val="30"/>
          <w:sz w:val="18"/>
          <w:szCs w:val="18"/>
        </w:rPr>
      </w:pPr>
      <w:r>
        <w:rPr>
          <w:rFonts w:ascii="Times New Roman" w:hAnsi="Times New Roman"/>
          <w:b w:val="0"/>
          <w:smallCaps/>
          <w:spacing w:val="30"/>
          <w:sz w:val="18"/>
          <w:szCs w:val="18"/>
        </w:rPr>
        <w:t>9106 FAIRLAND ST, SAN ANTONIO, TEXAS 78230</w:t>
      </w:r>
      <w:r w:rsidR="00C7286A" w:rsidRPr="00C7286A">
        <w:rPr>
          <w:rFonts w:ascii="Times New Roman" w:hAnsi="Times New Roman"/>
          <w:b w:val="0"/>
          <w:smallCaps/>
          <w:spacing w:val="30"/>
          <w:sz w:val="18"/>
          <w:szCs w:val="18"/>
        </w:rPr>
        <w:t xml:space="preserve"> </w:t>
      </w:r>
      <w:r w:rsidR="00C7286A" w:rsidRPr="00C7286A">
        <w:rPr>
          <w:rFonts w:ascii="Wingdings" w:hAnsi="Wingdings"/>
          <w:color w:val="000000"/>
          <w:sz w:val="18"/>
          <w:szCs w:val="18"/>
        </w:rPr>
        <w:t></w:t>
      </w:r>
      <w:r w:rsidR="00C7286A" w:rsidRPr="00C7286A">
        <w:rPr>
          <w:rFonts w:ascii="Times New Roman" w:hAnsi="Times New Roman"/>
          <w:b w:val="0"/>
          <w:smallCaps/>
          <w:spacing w:val="30"/>
          <w:sz w:val="18"/>
          <w:szCs w:val="18"/>
        </w:rPr>
        <w:t xml:space="preserve"> 210.789.0645 </w:t>
      </w:r>
      <w:r w:rsidR="00C7286A" w:rsidRPr="00C7286A">
        <w:rPr>
          <w:rFonts w:ascii="Wingdings" w:hAnsi="Wingdings"/>
          <w:color w:val="000000"/>
          <w:sz w:val="18"/>
          <w:szCs w:val="18"/>
        </w:rPr>
        <w:t></w:t>
      </w:r>
      <w:r w:rsidR="00C7286A" w:rsidRPr="00C7286A">
        <w:rPr>
          <w:rFonts w:ascii="Times New Roman" w:hAnsi="Times New Roman"/>
          <w:b w:val="0"/>
          <w:smallCaps/>
          <w:spacing w:val="30"/>
          <w:sz w:val="18"/>
          <w:szCs w:val="18"/>
        </w:rPr>
        <w:t>BRANDONGOSSEN@YAHOO.COM</w:t>
      </w:r>
    </w:p>
    <w:p w14:paraId="0ACE14A2" w14:textId="77777777" w:rsidR="00C7286A" w:rsidRDefault="00C7286A" w:rsidP="00C83CAC">
      <w:pPr>
        <w:pStyle w:val="Heading5"/>
        <w:pBdr>
          <w:bottom w:val="threeDEngrave" w:sz="6" w:space="1" w:color="auto"/>
        </w:pBdr>
        <w:rPr>
          <w:rFonts w:ascii="Times New Roman" w:hAnsi="Times New Roman"/>
          <w:smallCaps/>
          <w:spacing w:val="30"/>
          <w:sz w:val="24"/>
        </w:rPr>
      </w:pPr>
    </w:p>
    <w:p w14:paraId="4A2BB747" w14:textId="77777777" w:rsidR="00AB60F6" w:rsidRPr="004E2E00" w:rsidRDefault="00AB60F6" w:rsidP="00C83CAC">
      <w:pPr>
        <w:pStyle w:val="Heading5"/>
        <w:pBdr>
          <w:bottom w:val="threeDEngrave" w:sz="6" w:space="1" w:color="auto"/>
        </w:pBdr>
        <w:rPr>
          <w:rFonts w:ascii="Times New Roman" w:hAnsi="Times New Roman"/>
          <w:smallCaps/>
          <w:spacing w:val="30"/>
          <w:sz w:val="24"/>
        </w:rPr>
      </w:pPr>
      <w:r w:rsidRPr="004E2E00">
        <w:rPr>
          <w:rFonts w:ascii="Times New Roman" w:hAnsi="Times New Roman"/>
          <w:smallCaps/>
          <w:spacing w:val="30"/>
          <w:sz w:val="24"/>
        </w:rPr>
        <w:t>Education</w:t>
      </w:r>
    </w:p>
    <w:p w14:paraId="67717F9B" w14:textId="77777777" w:rsidR="00EB6869" w:rsidRDefault="00EB6869" w:rsidP="00EB6869">
      <w:pPr>
        <w:rPr>
          <w:b/>
          <w:sz w:val="22"/>
          <w:szCs w:val="22"/>
        </w:rPr>
      </w:pPr>
    </w:p>
    <w:p w14:paraId="0103AC07" w14:textId="77777777" w:rsidR="00EB6869" w:rsidRPr="000A7D93" w:rsidRDefault="00EB6869" w:rsidP="00EB6869">
      <w:pPr>
        <w:rPr>
          <w:sz w:val="22"/>
          <w:szCs w:val="22"/>
        </w:rPr>
      </w:pPr>
      <w:r>
        <w:rPr>
          <w:b/>
          <w:sz w:val="22"/>
          <w:szCs w:val="22"/>
        </w:rPr>
        <w:t>University of Tampa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</w:t>
      </w:r>
      <w:r>
        <w:rPr>
          <w:sz w:val="22"/>
          <w:szCs w:val="22"/>
        </w:rPr>
        <w:t>Tampa, FL</w:t>
      </w:r>
    </w:p>
    <w:p w14:paraId="06CA1982" w14:textId="3CEB2113" w:rsidR="001E3D1F" w:rsidRPr="000A7D93" w:rsidRDefault="00EB6869" w:rsidP="00EB6869">
      <w:pPr>
        <w:rPr>
          <w:sz w:val="22"/>
          <w:szCs w:val="22"/>
        </w:rPr>
      </w:pPr>
      <w:r>
        <w:rPr>
          <w:i/>
          <w:sz w:val="22"/>
          <w:szCs w:val="22"/>
        </w:rPr>
        <w:t>Masters of Business Administration/Masters of Science</w:t>
      </w:r>
      <w:r w:rsidR="007779E3">
        <w:rPr>
          <w:i/>
          <w:sz w:val="22"/>
          <w:szCs w:val="22"/>
        </w:rPr>
        <w:tab/>
      </w:r>
      <w:r w:rsidR="007779E3">
        <w:rPr>
          <w:i/>
          <w:sz w:val="22"/>
          <w:szCs w:val="22"/>
        </w:rPr>
        <w:tab/>
      </w:r>
      <w:r w:rsidR="00916B5C">
        <w:rPr>
          <w:i/>
          <w:sz w:val="22"/>
          <w:szCs w:val="22"/>
        </w:rPr>
        <w:tab/>
      </w:r>
      <w:r w:rsidR="00916B5C">
        <w:rPr>
          <w:i/>
          <w:sz w:val="22"/>
          <w:szCs w:val="22"/>
        </w:rPr>
        <w:tab/>
      </w:r>
      <w:r w:rsidR="00916B5C">
        <w:rPr>
          <w:i/>
          <w:sz w:val="22"/>
          <w:szCs w:val="22"/>
        </w:rPr>
        <w:tab/>
      </w:r>
      <w:r w:rsidR="00916B5C">
        <w:rPr>
          <w:i/>
          <w:sz w:val="22"/>
          <w:szCs w:val="22"/>
        </w:rPr>
        <w:tab/>
        <w:t xml:space="preserve">   </w:t>
      </w:r>
      <w:r w:rsidR="00786FCD">
        <w:rPr>
          <w:i/>
          <w:sz w:val="22"/>
          <w:szCs w:val="22"/>
        </w:rPr>
        <w:t xml:space="preserve">         </w:t>
      </w:r>
      <w:r w:rsidR="00916B5C">
        <w:rPr>
          <w:i/>
          <w:sz w:val="22"/>
          <w:szCs w:val="22"/>
        </w:rPr>
        <w:t xml:space="preserve"> </w:t>
      </w:r>
      <w:r w:rsidR="00606DD6">
        <w:rPr>
          <w:sz w:val="22"/>
          <w:szCs w:val="22"/>
        </w:rPr>
        <w:t>December</w:t>
      </w:r>
      <w:r>
        <w:rPr>
          <w:sz w:val="22"/>
          <w:szCs w:val="22"/>
        </w:rPr>
        <w:t xml:space="preserve"> 2015</w:t>
      </w:r>
    </w:p>
    <w:p w14:paraId="08D0A9EC" w14:textId="77777777" w:rsidR="00786FCD" w:rsidRPr="007779E3" w:rsidRDefault="00786FCD" w:rsidP="00786FCD">
      <w:pPr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 xml:space="preserve">3.81 GPA; </w:t>
      </w:r>
      <w:r w:rsidRPr="007779E3">
        <w:rPr>
          <w:sz w:val="22"/>
          <w:szCs w:val="22"/>
        </w:rPr>
        <w:t>MBA in Finance</w:t>
      </w:r>
      <w:r>
        <w:rPr>
          <w:sz w:val="22"/>
          <w:szCs w:val="22"/>
        </w:rPr>
        <w:t xml:space="preserve">; </w:t>
      </w:r>
      <w:r w:rsidRPr="007779E3">
        <w:rPr>
          <w:sz w:val="22"/>
          <w:szCs w:val="22"/>
        </w:rPr>
        <w:t>M.S. in Marketing</w:t>
      </w:r>
    </w:p>
    <w:p w14:paraId="48138977" w14:textId="77777777" w:rsidR="00786FCD" w:rsidRDefault="00786FCD" w:rsidP="00786FCD">
      <w:pPr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Member: Beta Gamma Sigma Honor Society (2015-Present); National Society of Leadership (2014-Present)</w:t>
      </w:r>
    </w:p>
    <w:p w14:paraId="5D74575B" w14:textId="77777777" w:rsidR="001E3D1F" w:rsidRDefault="001E3D1F" w:rsidP="00AB60F6">
      <w:pPr>
        <w:tabs>
          <w:tab w:val="right" w:pos="10800"/>
        </w:tabs>
        <w:rPr>
          <w:b/>
          <w:sz w:val="22"/>
          <w:szCs w:val="22"/>
        </w:rPr>
      </w:pPr>
    </w:p>
    <w:p w14:paraId="0A22F7A9" w14:textId="77777777" w:rsidR="00AB60F6" w:rsidRPr="004E2E00" w:rsidRDefault="00AB60F6" w:rsidP="00AB60F6">
      <w:pPr>
        <w:tabs>
          <w:tab w:val="right" w:pos="10800"/>
        </w:tabs>
        <w:rPr>
          <w:sz w:val="22"/>
          <w:szCs w:val="22"/>
        </w:rPr>
      </w:pPr>
      <w:r w:rsidRPr="004E2E00">
        <w:rPr>
          <w:b/>
          <w:sz w:val="22"/>
          <w:szCs w:val="22"/>
        </w:rPr>
        <w:t xml:space="preserve">University of Texas at </w:t>
      </w:r>
      <w:r>
        <w:rPr>
          <w:b/>
          <w:sz w:val="22"/>
          <w:szCs w:val="22"/>
        </w:rPr>
        <w:t>San Antonio</w:t>
      </w:r>
      <w:r w:rsidRPr="004E2E00">
        <w:rPr>
          <w:sz w:val="22"/>
          <w:szCs w:val="22"/>
        </w:rPr>
        <w:tab/>
        <w:t>San Antonio, TX</w:t>
      </w:r>
    </w:p>
    <w:p w14:paraId="45451882" w14:textId="7931B514" w:rsidR="001E3D1F" w:rsidRPr="004E2E00" w:rsidRDefault="00CB609E" w:rsidP="00AB60F6">
      <w:pPr>
        <w:tabs>
          <w:tab w:val="right" w:pos="10800"/>
        </w:tabs>
        <w:rPr>
          <w:sz w:val="22"/>
          <w:szCs w:val="22"/>
        </w:rPr>
      </w:pPr>
      <w:r>
        <w:rPr>
          <w:i/>
          <w:sz w:val="22"/>
          <w:szCs w:val="22"/>
        </w:rPr>
        <w:t>Bachelor of Business Administration/</w:t>
      </w:r>
      <w:r w:rsidR="00BB0694" w:rsidRPr="004E2E00">
        <w:rPr>
          <w:i/>
          <w:sz w:val="22"/>
          <w:szCs w:val="22"/>
        </w:rPr>
        <w:t xml:space="preserve">Bachelor of Science in </w:t>
      </w:r>
      <w:r w:rsidR="00BB0694">
        <w:rPr>
          <w:i/>
          <w:sz w:val="22"/>
          <w:szCs w:val="22"/>
        </w:rPr>
        <w:t>Kinesiology</w:t>
      </w:r>
      <w:r>
        <w:rPr>
          <w:sz w:val="22"/>
          <w:szCs w:val="22"/>
        </w:rPr>
        <w:tab/>
        <w:t>December 2012</w:t>
      </w:r>
    </w:p>
    <w:p w14:paraId="3C00A338" w14:textId="1C605A16" w:rsidR="009C03E3" w:rsidRDefault="009C03E3" w:rsidP="009C03E3">
      <w:pPr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3.79</w:t>
      </w:r>
      <w:r w:rsidR="007779E3">
        <w:rPr>
          <w:sz w:val="22"/>
          <w:szCs w:val="22"/>
        </w:rPr>
        <w:t xml:space="preserve"> GPA; B.B.A in Business Marketing; B.S. in Exercise Science</w:t>
      </w:r>
    </w:p>
    <w:p w14:paraId="4B518640" w14:textId="39073EC4" w:rsidR="009C03E3" w:rsidRDefault="00CB609E" w:rsidP="009C03E3">
      <w:pPr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Graduated Magna Cum Laude</w:t>
      </w:r>
      <w:r w:rsidR="00786FCD">
        <w:rPr>
          <w:sz w:val="22"/>
          <w:szCs w:val="22"/>
        </w:rPr>
        <w:t xml:space="preserve"> </w:t>
      </w:r>
    </w:p>
    <w:p w14:paraId="405C892C" w14:textId="65FFC09D" w:rsidR="00786FCD" w:rsidRPr="009C03E3" w:rsidRDefault="00786FCD" w:rsidP="009C03E3">
      <w:pPr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Member of Phi Kappa Phi Honor Society (2012-Present)</w:t>
      </w:r>
    </w:p>
    <w:p w14:paraId="6C760612" w14:textId="77777777" w:rsidR="001E3D1F" w:rsidRPr="001E3D1F" w:rsidRDefault="001E3D1F" w:rsidP="001E3D1F"/>
    <w:p w14:paraId="5AB87A54" w14:textId="4D12711C" w:rsidR="00673FC2" w:rsidRPr="00673FC2" w:rsidRDefault="00C23F69" w:rsidP="00673FC2">
      <w:pPr>
        <w:pStyle w:val="Heading5"/>
        <w:pBdr>
          <w:bottom w:val="threeDEngrave" w:sz="6" w:space="0" w:color="auto"/>
        </w:pBdr>
        <w:rPr>
          <w:rFonts w:ascii="Times New Roman" w:hAnsi="Times New Roman"/>
          <w:smallCaps/>
          <w:spacing w:val="30"/>
          <w:sz w:val="24"/>
        </w:rPr>
      </w:pPr>
      <w:r w:rsidRPr="004E2E00">
        <w:rPr>
          <w:rFonts w:ascii="Times New Roman" w:hAnsi="Times New Roman"/>
          <w:smallCaps/>
          <w:spacing w:val="30"/>
          <w:sz w:val="24"/>
        </w:rPr>
        <w:t>PROFESSIONAL EXPERIENCE</w:t>
      </w:r>
    </w:p>
    <w:p w14:paraId="72F80A88" w14:textId="77777777" w:rsidR="00786FCD" w:rsidRDefault="00786FCD" w:rsidP="00786FCD">
      <w:pPr>
        <w:tabs>
          <w:tab w:val="right" w:pos="10800"/>
        </w:tabs>
        <w:rPr>
          <w:b/>
          <w:sz w:val="22"/>
          <w:szCs w:val="22"/>
        </w:rPr>
      </w:pPr>
    </w:p>
    <w:p w14:paraId="1B72C923" w14:textId="75981840" w:rsidR="00475B85" w:rsidRDefault="00947F4F" w:rsidP="00475B85">
      <w:pPr>
        <w:tabs>
          <w:tab w:val="right" w:pos="108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Wells Fargo</w:t>
      </w:r>
      <w:r w:rsidR="00475B85">
        <w:rPr>
          <w:b/>
          <w:sz w:val="22"/>
          <w:szCs w:val="22"/>
        </w:rPr>
        <w:tab/>
      </w:r>
      <w:r w:rsidR="00B164D6">
        <w:rPr>
          <w:sz w:val="22"/>
          <w:szCs w:val="22"/>
        </w:rPr>
        <w:t>San Antonio, TX</w:t>
      </w:r>
    </w:p>
    <w:p w14:paraId="1D9B0D26" w14:textId="083BD86F" w:rsidR="00475B85" w:rsidRPr="00C7286A" w:rsidRDefault="00947F4F" w:rsidP="00475B85">
      <w:pPr>
        <w:tabs>
          <w:tab w:val="right" w:pos="10800"/>
        </w:tabs>
        <w:rPr>
          <w:sz w:val="22"/>
          <w:szCs w:val="22"/>
        </w:rPr>
      </w:pPr>
      <w:r>
        <w:rPr>
          <w:i/>
          <w:sz w:val="22"/>
          <w:szCs w:val="22"/>
        </w:rPr>
        <w:t>Banker</w:t>
      </w:r>
      <w:r w:rsidR="00475B85">
        <w:rPr>
          <w:i/>
          <w:sz w:val="22"/>
          <w:szCs w:val="22"/>
        </w:rPr>
        <w:tab/>
      </w:r>
      <w:r>
        <w:rPr>
          <w:sz w:val="22"/>
          <w:szCs w:val="22"/>
        </w:rPr>
        <w:t>August 2016</w:t>
      </w:r>
      <w:r w:rsidR="0076188B">
        <w:rPr>
          <w:sz w:val="22"/>
          <w:szCs w:val="22"/>
        </w:rPr>
        <w:t xml:space="preserve"> – July 2017</w:t>
      </w:r>
    </w:p>
    <w:p w14:paraId="21AE3F1C" w14:textId="5FBED2F9" w:rsidR="009B3DF6" w:rsidRPr="009B3DF6" w:rsidRDefault="000271A1" w:rsidP="009B3DF6">
      <w:pPr>
        <w:numPr>
          <w:ilvl w:val="0"/>
          <w:numId w:val="22"/>
        </w:numPr>
        <w:rPr>
          <w:b/>
          <w:sz w:val="22"/>
          <w:szCs w:val="22"/>
        </w:rPr>
      </w:pPr>
      <w:r>
        <w:rPr>
          <w:sz w:val="22"/>
          <w:szCs w:val="22"/>
        </w:rPr>
        <w:t>Improved customers’ financial health</w:t>
      </w:r>
      <w:r w:rsidR="00947F4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providing them with the products and applications that </w:t>
      </w:r>
      <w:r w:rsidR="0078715B">
        <w:rPr>
          <w:sz w:val="22"/>
          <w:szCs w:val="22"/>
        </w:rPr>
        <w:t xml:space="preserve">best </w:t>
      </w:r>
      <w:r>
        <w:rPr>
          <w:sz w:val="22"/>
          <w:szCs w:val="22"/>
        </w:rPr>
        <w:t xml:space="preserve">fit their </w:t>
      </w:r>
      <w:r w:rsidR="0078715B">
        <w:rPr>
          <w:sz w:val="22"/>
          <w:szCs w:val="22"/>
        </w:rPr>
        <w:t>situation</w:t>
      </w:r>
      <w:r>
        <w:rPr>
          <w:sz w:val="22"/>
          <w:szCs w:val="22"/>
        </w:rPr>
        <w:t>.</w:t>
      </w:r>
    </w:p>
    <w:p w14:paraId="430FBDBC" w14:textId="1D11D9B9" w:rsidR="003A4D8E" w:rsidRDefault="00004547" w:rsidP="00475B85">
      <w:pPr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Solved customer prob</w:t>
      </w:r>
      <w:r w:rsidR="00BA3886">
        <w:rPr>
          <w:sz w:val="22"/>
          <w:szCs w:val="22"/>
        </w:rPr>
        <w:t xml:space="preserve">lems by </w:t>
      </w:r>
      <w:r w:rsidR="0078715B">
        <w:rPr>
          <w:sz w:val="22"/>
          <w:szCs w:val="22"/>
        </w:rPr>
        <w:t>providing the</w:t>
      </w:r>
      <w:r w:rsidR="00BA3886">
        <w:rPr>
          <w:sz w:val="22"/>
          <w:szCs w:val="22"/>
        </w:rPr>
        <w:t xml:space="preserve"> knowledge and the ability </w:t>
      </w:r>
      <w:r w:rsidR="0078715B">
        <w:rPr>
          <w:sz w:val="22"/>
          <w:szCs w:val="22"/>
        </w:rPr>
        <w:t>of</w:t>
      </w:r>
      <w:r w:rsidR="00BA3886">
        <w:rPr>
          <w:sz w:val="22"/>
          <w:szCs w:val="22"/>
        </w:rPr>
        <w:t xml:space="preserve"> how to utilize the company’s resources, resulting in a </w:t>
      </w:r>
      <w:r w:rsidR="003A4D8E">
        <w:rPr>
          <w:sz w:val="22"/>
          <w:szCs w:val="22"/>
        </w:rPr>
        <w:t xml:space="preserve">5% increase in </w:t>
      </w:r>
      <w:r w:rsidR="0078715B">
        <w:rPr>
          <w:sz w:val="22"/>
          <w:szCs w:val="22"/>
        </w:rPr>
        <w:t xml:space="preserve">existing </w:t>
      </w:r>
      <w:r w:rsidR="003A4D8E">
        <w:rPr>
          <w:sz w:val="22"/>
          <w:szCs w:val="22"/>
        </w:rPr>
        <w:t>customer satisfaction level.</w:t>
      </w:r>
    </w:p>
    <w:p w14:paraId="1AC2FE97" w14:textId="1E60F069" w:rsidR="00B164D6" w:rsidRPr="005A2D2A" w:rsidRDefault="003A4D8E" w:rsidP="005A2D2A">
      <w:pPr>
        <w:numPr>
          <w:ilvl w:val="0"/>
          <w:numId w:val="22"/>
        </w:numPr>
        <w:rPr>
          <w:b/>
          <w:sz w:val="22"/>
          <w:szCs w:val="22"/>
        </w:rPr>
      </w:pPr>
      <w:r>
        <w:rPr>
          <w:sz w:val="22"/>
          <w:szCs w:val="22"/>
        </w:rPr>
        <w:t>Conducted team</w:t>
      </w:r>
      <w:r w:rsidR="005A2D2A">
        <w:rPr>
          <w:sz w:val="22"/>
          <w:szCs w:val="22"/>
        </w:rPr>
        <w:t xml:space="preserve"> meetings to establish bonds between coworkers and </w:t>
      </w:r>
      <w:r w:rsidR="0078715B" w:rsidRPr="0078715B">
        <w:rPr>
          <w:sz w:val="22"/>
          <w:szCs w:val="22"/>
        </w:rPr>
        <w:t>collect</w:t>
      </w:r>
      <w:r w:rsidR="005A2D2A">
        <w:rPr>
          <w:sz w:val="22"/>
          <w:szCs w:val="22"/>
        </w:rPr>
        <w:t xml:space="preserve"> insight</w:t>
      </w:r>
      <w:r w:rsidR="0078715B">
        <w:rPr>
          <w:sz w:val="22"/>
          <w:szCs w:val="22"/>
        </w:rPr>
        <w:t>s</w:t>
      </w:r>
      <w:r w:rsidR="005A2D2A">
        <w:rPr>
          <w:sz w:val="22"/>
          <w:szCs w:val="22"/>
        </w:rPr>
        <w:t xml:space="preserve"> on different perspectives </w:t>
      </w:r>
      <w:r w:rsidR="0078715B">
        <w:rPr>
          <w:sz w:val="22"/>
          <w:szCs w:val="22"/>
        </w:rPr>
        <w:t>of</w:t>
      </w:r>
      <w:r w:rsidR="005A2D2A">
        <w:rPr>
          <w:sz w:val="22"/>
          <w:szCs w:val="22"/>
        </w:rPr>
        <w:t xml:space="preserve"> how to better serve the compan</w:t>
      </w:r>
      <w:r w:rsidR="0078715B">
        <w:rPr>
          <w:sz w:val="22"/>
          <w:szCs w:val="22"/>
        </w:rPr>
        <w:t>y and our customers.</w:t>
      </w:r>
    </w:p>
    <w:p w14:paraId="64C5EC24" w14:textId="77777777" w:rsidR="005A2D2A" w:rsidRDefault="005A2D2A" w:rsidP="005A2D2A">
      <w:pPr>
        <w:ind w:left="360"/>
        <w:rPr>
          <w:b/>
          <w:sz w:val="22"/>
          <w:szCs w:val="22"/>
        </w:rPr>
      </w:pPr>
    </w:p>
    <w:p w14:paraId="1C850C19" w14:textId="77777777" w:rsidR="00786FCD" w:rsidRDefault="00786FCD" w:rsidP="00786FCD">
      <w:pPr>
        <w:tabs>
          <w:tab w:val="right" w:pos="108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Bisk Education</w:t>
      </w:r>
      <w:r>
        <w:rPr>
          <w:b/>
          <w:sz w:val="22"/>
          <w:szCs w:val="22"/>
        </w:rPr>
        <w:tab/>
        <w:t xml:space="preserve"> </w:t>
      </w:r>
      <w:r w:rsidRPr="009D2A49">
        <w:rPr>
          <w:sz w:val="22"/>
          <w:szCs w:val="22"/>
        </w:rPr>
        <w:t>Tampa, FL</w:t>
      </w:r>
    </w:p>
    <w:p w14:paraId="372DEB08" w14:textId="1ADDBA8E" w:rsidR="00786FCD" w:rsidRPr="00C7286A" w:rsidRDefault="00786FCD" w:rsidP="00786FCD">
      <w:pPr>
        <w:tabs>
          <w:tab w:val="right" w:pos="10800"/>
        </w:tabs>
        <w:rPr>
          <w:sz w:val="22"/>
          <w:szCs w:val="22"/>
        </w:rPr>
      </w:pPr>
      <w:r>
        <w:rPr>
          <w:i/>
          <w:sz w:val="22"/>
          <w:szCs w:val="22"/>
        </w:rPr>
        <w:t>Associate Rese</w:t>
      </w:r>
      <w:r w:rsidR="0076188B">
        <w:rPr>
          <w:i/>
          <w:sz w:val="22"/>
          <w:szCs w:val="22"/>
        </w:rPr>
        <w:t>arch Analyst</w:t>
      </w:r>
      <w:bookmarkStart w:id="0" w:name="_GoBack"/>
      <w:bookmarkEnd w:id="0"/>
      <w:r>
        <w:rPr>
          <w:i/>
          <w:sz w:val="22"/>
          <w:szCs w:val="22"/>
        </w:rPr>
        <w:tab/>
      </w:r>
      <w:r>
        <w:rPr>
          <w:sz w:val="22"/>
          <w:szCs w:val="22"/>
        </w:rPr>
        <w:t xml:space="preserve">November </w:t>
      </w:r>
      <w:r w:rsidR="00B164D6">
        <w:rPr>
          <w:sz w:val="22"/>
          <w:szCs w:val="22"/>
        </w:rPr>
        <w:t>2015 – March 2016</w:t>
      </w:r>
    </w:p>
    <w:p w14:paraId="779E6479" w14:textId="2A4F6E36" w:rsidR="00786FCD" w:rsidRPr="0088353B" w:rsidRDefault="005F2640" w:rsidP="00786FCD">
      <w:pPr>
        <w:numPr>
          <w:ilvl w:val="0"/>
          <w:numId w:val="22"/>
        </w:numPr>
        <w:rPr>
          <w:sz w:val="22"/>
          <w:szCs w:val="22"/>
        </w:rPr>
      </w:pPr>
      <w:r w:rsidRPr="0088353B">
        <w:rPr>
          <w:sz w:val="22"/>
          <w:szCs w:val="22"/>
        </w:rPr>
        <w:t>Created a forecasting model utilized for more accurate prediction of enrollment numbers</w:t>
      </w:r>
      <w:r w:rsidR="001D6F99" w:rsidRPr="0088353B">
        <w:rPr>
          <w:sz w:val="22"/>
          <w:szCs w:val="22"/>
        </w:rPr>
        <w:t>.</w:t>
      </w:r>
    </w:p>
    <w:p w14:paraId="13CE9166" w14:textId="77777777" w:rsidR="005F2640" w:rsidRPr="0088353B" w:rsidRDefault="005F2640" w:rsidP="00F73E08">
      <w:pPr>
        <w:numPr>
          <w:ilvl w:val="0"/>
          <w:numId w:val="22"/>
        </w:numPr>
        <w:rPr>
          <w:b/>
          <w:sz w:val="22"/>
          <w:szCs w:val="22"/>
        </w:rPr>
      </w:pPr>
      <w:r w:rsidRPr="0088353B">
        <w:rPr>
          <w:sz w:val="22"/>
          <w:szCs w:val="22"/>
        </w:rPr>
        <w:t>Authored market research reports determining the profitability of implementing new degree types.</w:t>
      </w:r>
      <w:r w:rsidRPr="0088353B">
        <w:rPr>
          <w:sz w:val="22"/>
          <w:szCs w:val="22"/>
          <w:lang w:val="en"/>
        </w:rPr>
        <w:t xml:space="preserve"> </w:t>
      </w:r>
    </w:p>
    <w:p w14:paraId="7413BB74" w14:textId="6BF16972" w:rsidR="0042128C" w:rsidRPr="0088353B" w:rsidRDefault="005F2640" w:rsidP="0023552F">
      <w:pPr>
        <w:pStyle w:val="ListParagraph"/>
        <w:numPr>
          <w:ilvl w:val="0"/>
          <w:numId w:val="22"/>
        </w:numPr>
        <w:rPr>
          <w:b/>
          <w:sz w:val="22"/>
          <w:szCs w:val="22"/>
        </w:rPr>
      </w:pPr>
      <w:r w:rsidRPr="0088353B">
        <w:rPr>
          <w:sz w:val="22"/>
          <w:szCs w:val="22"/>
        </w:rPr>
        <w:t xml:space="preserve">Built a model for analysis of university data simplifying the </w:t>
      </w:r>
      <w:r w:rsidR="0023552F" w:rsidRPr="0088353B">
        <w:rPr>
          <w:sz w:val="22"/>
          <w:szCs w:val="22"/>
        </w:rPr>
        <w:t>segmentation process of competition.</w:t>
      </w:r>
    </w:p>
    <w:p w14:paraId="5102CD99" w14:textId="77777777" w:rsidR="0023552F" w:rsidRPr="0042128C" w:rsidRDefault="0023552F" w:rsidP="0023552F">
      <w:pPr>
        <w:pStyle w:val="ListParagraph"/>
        <w:ind w:left="360"/>
        <w:rPr>
          <w:b/>
          <w:sz w:val="22"/>
          <w:szCs w:val="22"/>
        </w:rPr>
      </w:pPr>
    </w:p>
    <w:p w14:paraId="5EF95537" w14:textId="3154702B" w:rsidR="002665CD" w:rsidRDefault="002665CD" w:rsidP="002665CD">
      <w:pPr>
        <w:tabs>
          <w:tab w:val="right" w:pos="108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Pepin Academies</w:t>
      </w:r>
      <w:r>
        <w:rPr>
          <w:b/>
          <w:sz w:val="22"/>
          <w:szCs w:val="22"/>
        </w:rPr>
        <w:tab/>
        <w:t xml:space="preserve"> </w:t>
      </w:r>
      <w:r w:rsidRPr="009D2A49">
        <w:rPr>
          <w:sz w:val="22"/>
          <w:szCs w:val="22"/>
        </w:rPr>
        <w:t>Tampa, FL</w:t>
      </w:r>
    </w:p>
    <w:p w14:paraId="23AD62FF" w14:textId="0B240C71" w:rsidR="002665CD" w:rsidRPr="00C7286A" w:rsidRDefault="002665CD" w:rsidP="002665CD">
      <w:pPr>
        <w:tabs>
          <w:tab w:val="right" w:pos="10800"/>
        </w:tabs>
        <w:rPr>
          <w:sz w:val="22"/>
          <w:szCs w:val="22"/>
        </w:rPr>
      </w:pPr>
      <w:r>
        <w:rPr>
          <w:i/>
          <w:sz w:val="22"/>
          <w:szCs w:val="22"/>
        </w:rPr>
        <w:t>Web &amp; Mobile Portal Evaluator</w:t>
      </w:r>
      <w:r w:rsidR="007B3C45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-- Student Consult</w:t>
      </w:r>
      <w:r w:rsidRPr="009D2A49">
        <w:rPr>
          <w:i/>
          <w:sz w:val="22"/>
          <w:szCs w:val="22"/>
        </w:rPr>
        <w:t>ant</w:t>
      </w:r>
      <w:r>
        <w:rPr>
          <w:i/>
          <w:sz w:val="22"/>
          <w:szCs w:val="22"/>
        </w:rPr>
        <w:tab/>
      </w:r>
      <w:r>
        <w:rPr>
          <w:sz w:val="22"/>
          <w:szCs w:val="22"/>
        </w:rPr>
        <w:t>January 2015</w:t>
      </w:r>
      <w:r w:rsidR="008A3013">
        <w:rPr>
          <w:sz w:val="22"/>
          <w:szCs w:val="22"/>
        </w:rPr>
        <w:t xml:space="preserve"> </w:t>
      </w:r>
      <w:r>
        <w:rPr>
          <w:sz w:val="22"/>
          <w:szCs w:val="22"/>
        </w:rPr>
        <w:t>-</w:t>
      </w:r>
      <w:r w:rsidR="008A3013">
        <w:rPr>
          <w:sz w:val="22"/>
          <w:szCs w:val="22"/>
        </w:rPr>
        <w:t xml:space="preserve"> </w:t>
      </w:r>
      <w:r>
        <w:rPr>
          <w:sz w:val="22"/>
          <w:szCs w:val="22"/>
        </w:rPr>
        <w:t>May 2015</w:t>
      </w:r>
    </w:p>
    <w:p w14:paraId="7BC42730" w14:textId="6252A5F8" w:rsidR="007779E3" w:rsidRDefault="007779E3" w:rsidP="007779E3">
      <w:pPr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 xml:space="preserve">Led implementation of an interactive blog, teaching </w:t>
      </w:r>
      <w:proofErr w:type="spellStart"/>
      <w:r>
        <w:rPr>
          <w:sz w:val="22"/>
          <w:szCs w:val="22"/>
        </w:rPr>
        <w:t>gamification</w:t>
      </w:r>
      <w:proofErr w:type="spellEnd"/>
      <w:r>
        <w:rPr>
          <w:sz w:val="22"/>
          <w:szCs w:val="22"/>
        </w:rPr>
        <w:t xml:space="preserve"> methods, and a cloud based management system resulting in increased engagement among parents, students, and teachers.</w:t>
      </w:r>
    </w:p>
    <w:p w14:paraId="76AEFFF0" w14:textId="17B613F5" w:rsidR="007779E3" w:rsidRDefault="0011223D" w:rsidP="002665CD">
      <w:pPr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Researched</w:t>
      </w:r>
      <w:r w:rsidR="007779E3">
        <w:rPr>
          <w:sz w:val="22"/>
          <w:szCs w:val="22"/>
        </w:rPr>
        <w:t xml:space="preserve"> opportunities</w:t>
      </w:r>
      <w:r>
        <w:rPr>
          <w:sz w:val="22"/>
          <w:szCs w:val="22"/>
        </w:rPr>
        <w:t xml:space="preserve"> </w:t>
      </w:r>
      <w:r w:rsidR="007779E3">
        <w:rPr>
          <w:sz w:val="22"/>
          <w:szCs w:val="22"/>
        </w:rPr>
        <w:t>for applying newest technology solutions available to special education institutions.</w:t>
      </w:r>
    </w:p>
    <w:p w14:paraId="6516E55D" w14:textId="105B8084" w:rsidR="002665CD" w:rsidRPr="00C7286A" w:rsidRDefault="007779E3" w:rsidP="00673FC2">
      <w:pPr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Complet</w:t>
      </w:r>
      <w:r w:rsidR="007B398B">
        <w:rPr>
          <w:sz w:val="22"/>
          <w:szCs w:val="22"/>
        </w:rPr>
        <w:t>ed an in-</w:t>
      </w:r>
      <w:r>
        <w:rPr>
          <w:sz w:val="22"/>
          <w:szCs w:val="22"/>
        </w:rPr>
        <w:t xml:space="preserve">depth analysis of web platforms and mobile apps of peer group and </w:t>
      </w:r>
      <w:r w:rsidR="007B3C45">
        <w:rPr>
          <w:sz w:val="22"/>
          <w:szCs w:val="22"/>
        </w:rPr>
        <w:t>applied</w:t>
      </w:r>
      <w:r>
        <w:rPr>
          <w:sz w:val="22"/>
          <w:szCs w:val="22"/>
        </w:rPr>
        <w:t xml:space="preserve"> results to </w:t>
      </w:r>
      <w:r w:rsidR="007B3C45">
        <w:rPr>
          <w:sz w:val="22"/>
          <w:szCs w:val="22"/>
        </w:rPr>
        <w:t>inform management of</w:t>
      </w:r>
      <w:r>
        <w:rPr>
          <w:sz w:val="22"/>
          <w:szCs w:val="22"/>
        </w:rPr>
        <w:t xml:space="preserve"> optimization changes </w:t>
      </w:r>
      <w:r w:rsidR="00C23F69">
        <w:rPr>
          <w:sz w:val="22"/>
          <w:szCs w:val="22"/>
        </w:rPr>
        <w:t>leading</w:t>
      </w:r>
      <w:r w:rsidR="00A5136F">
        <w:rPr>
          <w:sz w:val="22"/>
          <w:szCs w:val="22"/>
        </w:rPr>
        <w:t xml:space="preserve"> to more traffic on </w:t>
      </w:r>
      <w:r w:rsidR="00E03D1F">
        <w:rPr>
          <w:sz w:val="22"/>
          <w:szCs w:val="22"/>
        </w:rPr>
        <w:t>online portals.</w:t>
      </w:r>
      <w:r w:rsidR="00831EB3">
        <w:rPr>
          <w:sz w:val="22"/>
          <w:szCs w:val="22"/>
        </w:rPr>
        <w:t xml:space="preserve"> </w:t>
      </w:r>
    </w:p>
    <w:p w14:paraId="3A6A02B8" w14:textId="77777777" w:rsidR="002665CD" w:rsidRDefault="002665CD" w:rsidP="00673FC2">
      <w:pPr>
        <w:tabs>
          <w:tab w:val="right" w:pos="10800"/>
        </w:tabs>
        <w:rPr>
          <w:b/>
          <w:sz w:val="22"/>
          <w:szCs w:val="22"/>
        </w:rPr>
      </w:pPr>
    </w:p>
    <w:p w14:paraId="0EC74F17" w14:textId="6B86B0A5" w:rsidR="005E334B" w:rsidRDefault="00552404" w:rsidP="00673FC2">
      <w:pPr>
        <w:tabs>
          <w:tab w:val="right" w:pos="108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Silver Spring</w:t>
      </w:r>
      <w:r w:rsidR="005E334B">
        <w:rPr>
          <w:b/>
          <w:sz w:val="22"/>
          <w:szCs w:val="22"/>
        </w:rPr>
        <w:t xml:space="preserve"> </w:t>
      </w:r>
      <w:r w:rsidR="00D908A5">
        <w:rPr>
          <w:b/>
          <w:sz w:val="22"/>
          <w:szCs w:val="22"/>
        </w:rPr>
        <w:t>Foods, Inc.</w:t>
      </w:r>
      <w:r w:rsidR="009D2A49">
        <w:rPr>
          <w:b/>
          <w:sz w:val="22"/>
          <w:szCs w:val="22"/>
        </w:rPr>
        <w:tab/>
      </w:r>
      <w:r w:rsidR="00D25441">
        <w:rPr>
          <w:b/>
          <w:sz w:val="22"/>
          <w:szCs w:val="22"/>
        </w:rPr>
        <w:t xml:space="preserve"> </w:t>
      </w:r>
      <w:r w:rsidR="009D2A49" w:rsidRPr="009D2A49">
        <w:rPr>
          <w:sz w:val="22"/>
          <w:szCs w:val="22"/>
        </w:rPr>
        <w:t>Tampa, FL</w:t>
      </w:r>
    </w:p>
    <w:p w14:paraId="4146695E" w14:textId="444FF575" w:rsidR="001E3D1F" w:rsidRPr="00C7286A" w:rsidRDefault="009D2A49" w:rsidP="00673FC2">
      <w:pPr>
        <w:tabs>
          <w:tab w:val="right" w:pos="10800"/>
        </w:tabs>
        <w:rPr>
          <w:sz w:val="22"/>
          <w:szCs w:val="22"/>
        </w:rPr>
      </w:pPr>
      <w:r>
        <w:rPr>
          <w:i/>
          <w:sz w:val="22"/>
          <w:szCs w:val="22"/>
        </w:rPr>
        <w:t xml:space="preserve">Location Analyzer </w:t>
      </w:r>
      <w:r w:rsidR="000D6584">
        <w:rPr>
          <w:i/>
          <w:sz w:val="22"/>
          <w:szCs w:val="22"/>
        </w:rPr>
        <w:t xml:space="preserve">-- </w:t>
      </w:r>
      <w:r>
        <w:rPr>
          <w:i/>
          <w:sz w:val="22"/>
          <w:szCs w:val="22"/>
        </w:rPr>
        <w:t>Student Consult</w:t>
      </w:r>
      <w:r w:rsidRPr="009D2A49">
        <w:rPr>
          <w:i/>
          <w:sz w:val="22"/>
          <w:szCs w:val="22"/>
        </w:rPr>
        <w:t>ant</w:t>
      </w:r>
      <w:r>
        <w:rPr>
          <w:i/>
          <w:sz w:val="22"/>
          <w:szCs w:val="22"/>
        </w:rPr>
        <w:tab/>
      </w:r>
      <w:r w:rsidRPr="009D2A49">
        <w:rPr>
          <w:sz w:val="22"/>
          <w:szCs w:val="22"/>
        </w:rPr>
        <w:t>January 2014</w:t>
      </w:r>
      <w:r w:rsidR="008A3013">
        <w:rPr>
          <w:sz w:val="22"/>
          <w:szCs w:val="22"/>
        </w:rPr>
        <w:t xml:space="preserve"> </w:t>
      </w:r>
      <w:r w:rsidRPr="009D2A49">
        <w:rPr>
          <w:sz w:val="22"/>
          <w:szCs w:val="22"/>
        </w:rPr>
        <w:t>-</w:t>
      </w:r>
      <w:r w:rsidR="008A3013">
        <w:rPr>
          <w:sz w:val="22"/>
          <w:szCs w:val="22"/>
        </w:rPr>
        <w:t xml:space="preserve"> </w:t>
      </w:r>
      <w:r w:rsidRPr="009D2A49">
        <w:rPr>
          <w:sz w:val="22"/>
          <w:szCs w:val="22"/>
        </w:rPr>
        <w:t>May 2014</w:t>
      </w:r>
    </w:p>
    <w:p w14:paraId="0B879464" w14:textId="45EA9ED9" w:rsidR="00B76890" w:rsidRPr="00B76890" w:rsidRDefault="00B76890" w:rsidP="00B76890">
      <w:pPr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 xml:space="preserve">Led expansion </w:t>
      </w:r>
      <w:r w:rsidR="007B3C45">
        <w:rPr>
          <w:sz w:val="22"/>
          <w:szCs w:val="22"/>
        </w:rPr>
        <w:t xml:space="preserve">efforts </w:t>
      </w:r>
      <w:r>
        <w:rPr>
          <w:sz w:val="22"/>
          <w:szCs w:val="22"/>
        </w:rPr>
        <w:t>in</w:t>
      </w:r>
      <w:r w:rsidR="007B3C45">
        <w:rPr>
          <w:sz w:val="22"/>
          <w:szCs w:val="22"/>
        </w:rPr>
        <w:t xml:space="preserve">to Canada and </w:t>
      </w:r>
      <w:r>
        <w:rPr>
          <w:sz w:val="22"/>
          <w:szCs w:val="22"/>
        </w:rPr>
        <w:t>initiate</w:t>
      </w:r>
      <w:r w:rsidR="007B3C45">
        <w:rPr>
          <w:sz w:val="22"/>
          <w:szCs w:val="22"/>
        </w:rPr>
        <w:t>d</w:t>
      </w:r>
      <w:r>
        <w:rPr>
          <w:sz w:val="22"/>
          <w:szCs w:val="22"/>
        </w:rPr>
        <w:t xml:space="preserve"> </w:t>
      </w:r>
      <w:r w:rsidR="007B3C45">
        <w:rPr>
          <w:sz w:val="22"/>
          <w:szCs w:val="22"/>
        </w:rPr>
        <w:t>similar efforts</w:t>
      </w:r>
      <w:r>
        <w:rPr>
          <w:sz w:val="22"/>
          <w:szCs w:val="22"/>
        </w:rPr>
        <w:t xml:space="preserve"> in Singapore and Brazil</w:t>
      </w:r>
      <w:r w:rsidR="007B3C45">
        <w:rPr>
          <w:sz w:val="22"/>
          <w:szCs w:val="22"/>
        </w:rPr>
        <w:t xml:space="preserve"> by analyzing each country’s demographic data, infrastructure, economy, and openness to </w:t>
      </w:r>
      <w:r w:rsidR="00C23F69">
        <w:rPr>
          <w:sz w:val="22"/>
          <w:szCs w:val="22"/>
        </w:rPr>
        <w:t>international</w:t>
      </w:r>
      <w:r w:rsidR="007B3C45">
        <w:rPr>
          <w:sz w:val="22"/>
          <w:szCs w:val="22"/>
        </w:rPr>
        <w:t xml:space="preserve"> commerce.</w:t>
      </w:r>
    </w:p>
    <w:p w14:paraId="53A67174" w14:textId="061B8B01" w:rsidR="00EB6869" w:rsidRPr="00EB6869" w:rsidRDefault="00916B5C" w:rsidP="00EB6869">
      <w:pPr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Developed</w:t>
      </w:r>
      <w:r w:rsidR="00EB6869">
        <w:rPr>
          <w:sz w:val="22"/>
          <w:szCs w:val="22"/>
        </w:rPr>
        <w:t xml:space="preserve"> mathe</w:t>
      </w:r>
      <w:r w:rsidR="000D3194">
        <w:rPr>
          <w:sz w:val="22"/>
          <w:szCs w:val="22"/>
        </w:rPr>
        <w:t xml:space="preserve">matically weighted system </w:t>
      </w:r>
      <w:r w:rsidR="007B3C45">
        <w:rPr>
          <w:sz w:val="22"/>
          <w:szCs w:val="22"/>
        </w:rPr>
        <w:t xml:space="preserve">for </w:t>
      </w:r>
      <w:r>
        <w:rPr>
          <w:sz w:val="22"/>
          <w:szCs w:val="22"/>
        </w:rPr>
        <w:t xml:space="preserve">any </w:t>
      </w:r>
      <w:r w:rsidR="007B3C45">
        <w:rPr>
          <w:sz w:val="22"/>
          <w:szCs w:val="22"/>
        </w:rPr>
        <w:t xml:space="preserve">future assessment </w:t>
      </w:r>
      <w:r>
        <w:rPr>
          <w:sz w:val="22"/>
          <w:szCs w:val="22"/>
        </w:rPr>
        <w:t>of country’s</w:t>
      </w:r>
      <w:r w:rsidR="007B3C45">
        <w:rPr>
          <w:sz w:val="22"/>
          <w:szCs w:val="22"/>
        </w:rPr>
        <w:t xml:space="preserve"> suitability for </w:t>
      </w:r>
      <w:r w:rsidR="000D6584">
        <w:rPr>
          <w:sz w:val="22"/>
          <w:szCs w:val="22"/>
        </w:rPr>
        <w:t xml:space="preserve">business </w:t>
      </w:r>
      <w:r w:rsidR="008B1FCB">
        <w:rPr>
          <w:sz w:val="22"/>
          <w:szCs w:val="22"/>
        </w:rPr>
        <w:t>expansion.</w:t>
      </w:r>
    </w:p>
    <w:p w14:paraId="646B93AB" w14:textId="3C6FEE99" w:rsidR="001E3D1F" w:rsidRPr="00961045" w:rsidRDefault="001E3D1F" w:rsidP="00512C75">
      <w:pPr>
        <w:rPr>
          <w:sz w:val="22"/>
          <w:szCs w:val="22"/>
        </w:rPr>
      </w:pPr>
    </w:p>
    <w:p w14:paraId="463D499C" w14:textId="77777777" w:rsidR="001E3D1F" w:rsidRPr="004E2E00" w:rsidRDefault="001E3D1F" w:rsidP="001E3D1F">
      <w:pPr>
        <w:tabs>
          <w:tab w:val="right" w:pos="10800"/>
        </w:tabs>
        <w:rPr>
          <w:sz w:val="22"/>
          <w:szCs w:val="22"/>
        </w:rPr>
      </w:pPr>
      <w:r>
        <w:rPr>
          <w:b/>
          <w:sz w:val="22"/>
          <w:szCs w:val="22"/>
        </w:rPr>
        <w:t>Study Hall Research</w:t>
      </w:r>
      <w:r>
        <w:rPr>
          <w:sz w:val="22"/>
          <w:szCs w:val="22"/>
        </w:rPr>
        <w:t xml:space="preserve"> </w:t>
      </w:r>
      <w:r w:rsidRPr="004E2E00">
        <w:rPr>
          <w:sz w:val="22"/>
          <w:szCs w:val="22"/>
        </w:rPr>
        <w:tab/>
      </w:r>
      <w:r>
        <w:rPr>
          <w:sz w:val="22"/>
          <w:szCs w:val="22"/>
        </w:rPr>
        <w:t>Orlando, FL</w:t>
      </w:r>
      <w:r w:rsidRPr="004E2E00">
        <w:rPr>
          <w:sz w:val="22"/>
          <w:szCs w:val="22"/>
        </w:rPr>
        <w:t xml:space="preserve"> </w:t>
      </w:r>
    </w:p>
    <w:p w14:paraId="6D5701B5" w14:textId="79423C2C" w:rsidR="001E3D1F" w:rsidRPr="004E2E00" w:rsidRDefault="001E3D1F" w:rsidP="001E3D1F">
      <w:pPr>
        <w:tabs>
          <w:tab w:val="right" w:pos="10800"/>
        </w:tabs>
        <w:rPr>
          <w:sz w:val="22"/>
          <w:szCs w:val="22"/>
        </w:rPr>
      </w:pPr>
      <w:r>
        <w:rPr>
          <w:i/>
          <w:sz w:val="22"/>
          <w:szCs w:val="22"/>
        </w:rPr>
        <w:t>Marketing Researcher</w:t>
      </w:r>
      <w:r w:rsidRPr="004E2E00">
        <w:rPr>
          <w:sz w:val="22"/>
          <w:szCs w:val="22"/>
        </w:rPr>
        <w:tab/>
      </w:r>
      <w:r>
        <w:rPr>
          <w:sz w:val="22"/>
          <w:szCs w:val="22"/>
        </w:rPr>
        <w:t xml:space="preserve">November 2013 </w:t>
      </w:r>
    </w:p>
    <w:p w14:paraId="328FE5C8" w14:textId="09B95C59" w:rsidR="001E3D1F" w:rsidRDefault="001474D2" w:rsidP="001E3D1F">
      <w:pPr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 xml:space="preserve">Surpassed </w:t>
      </w:r>
      <w:r w:rsidR="004C5BC0">
        <w:rPr>
          <w:sz w:val="22"/>
          <w:szCs w:val="22"/>
        </w:rPr>
        <w:t>goal</w:t>
      </w:r>
      <w:r w:rsidR="008B1FCB">
        <w:rPr>
          <w:sz w:val="22"/>
          <w:szCs w:val="22"/>
        </w:rPr>
        <w:t xml:space="preserve"> of </w:t>
      </w:r>
      <w:r>
        <w:rPr>
          <w:sz w:val="22"/>
          <w:szCs w:val="22"/>
        </w:rPr>
        <w:t>surveys to be</w:t>
      </w:r>
      <w:r w:rsidR="00D57F6D">
        <w:rPr>
          <w:sz w:val="22"/>
          <w:szCs w:val="22"/>
        </w:rPr>
        <w:t xml:space="preserve"> both</w:t>
      </w:r>
      <w:r>
        <w:rPr>
          <w:sz w:val="22"/>
          <w:szCs w:val="22"/>
        </w:rPr>
        <w:t xml:space="preserve"> administered</w:t>
      </w:r>
      <w:r w:rsidR="008A3013">
        <w:rPr>
          <w:sz w:val="22"/>
          <w:szCs w:val="22"/>
        </w:rPr>
        <w:t xml:space="preserve"> and analyzed</w:t>
      </w:r>
      <w:r w:rsidR="00D57F6D">
        <w:rPr>
          <w:sz w:val="22"/>
          <w:szCs w:val="22"/>
        </w:rPr>
        <w:t xml:space="preserve"> evaluating </w:t>
      </w:r>
      <w:r w:rsidR="001E3D1F">
        <w:rPr>
          <w:sz w:val="22"/>
          <w:szCs w:val="22"/>
        </w:rPr>
        <w:t>the gaming e</w:t>
      </w:r>
      <w:r w:rsidR="008A3013">
        <w:rPr>
          <w:sz w:val="22"/>
          <w:szCs w:val="22"/>
        </w:rPr>
        <w:t>xperience provided by SeaWorld Orlando</w:t>
      </w:r>
      <w:r w:rsidR="001E3D1F">
        <w:rPr>
          <w:sz w:val="22"/>
          <w:szCs w:val="22"/>
        </w:rPr>
        <w:t xml:space="preserve"> in an effort to enhance and improve future customer experience.</w:t>
      </w:r>
    </w:p>
    <w:p w14:paraId="4DF6244D" w14:textId="563494F2" w:rsidR="00B76890" w:rsidRPr="005875EF" w:rsidRDefault="00EA79F8" w:rsidP="005875EF">
      <w:pPr>
        <w:numPr>
          <w:ilvl w:val="0"/>
          <w:numId w:val="22"/>
        </w:numPr>
        <w:rPr>
          <w:sz w:val="22"/>
          <w:szCs w:val="22"/>
        </w:rPr>
      </w:pPr>
      <w:r w:rsidRPr="008A3013">
        <w:rPr>
          <w:sz w:val="22"/>
          <w:szCs w:val="22"/>
        </w:rPr>
        <w:t>Influenced SeaWorld Orlando to implement changes in pricing, prize</w:t>
      </w:r>
      <w:r>
        <w:rPr>
          <w:sz w:val="22"/>
          <w:szCs w:val="22"/>
        </w:rPr>
        <w:t>s rewarded, and types</w:t>
      </w:r>
      <w:r w:rsidRPr="008A301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of attractions in </w:t>
      </w:r>
      <w:r w:rsidRPr="008A3013">
        <w:rPr>
          <w:sz w:val="22"/>
          <w:szCs w:val="22"/>
        </w:rPr>
        <w:t>their gaming centers</w:t>
      </w:r>
      <w:r>
        <w:rPr>
          <w:sz w:val="22"/>
          <w:szCs w:val="22"/>
        </w:rPr>
        <w:t xml:space="preserve"> </w:t>
      </w:r>
      <w:r w:rsidR="00235493">
        <w:rPr>
          <w:sz w:val="22"/>
          <w:szCs w:val="22"/>
        </w:rPr>
        <w:t xml:space="preserve">by </w:t>
      </w:r>
      <w:r>
        <w:rPr>
          <w:sz w:val="22"/>
          <w:szCs w:val="22"/>
        </w:rPr>
        <w:t>presenting the company with data analysis in the form of frequency, correlation, and T-test tables.</w:t>
      </w:r>
    </w:p>
    <w:p w14:paraId="1C172F0A" w14:textId="77777777" w:rsidR="00B423B4" w:rsidRDefault="00B423B4" w:rsidP="001D6F99">
      <w:pPr>
        <w:tabs>
          <w:tab w:val="left" w:pos="1120"/>
        </w:tabs>
        <w:rPr>
          <w:sz w:val="22"/>
          <w:szCs w:val="22"/>
        </w:rPr>
      </w:pPr>
    </w:p>
    <w:p w14:paraId="40746355" w14:textId="77777777" w:rsidR="00B423B4" w:rsidRDefault="00B423B4" w:rsidP="001D6F99">
      <w:pPr>
        <w:tabs>
          <w:tab w:val="left" w:pos="1120"/>
        </w:tabs>
        <w:rPr>
          <w:sz w:val="22"/>
          <w:szCs w:val="22"/>
        </w:rPr>
      </w:pPr>
    </w:p>
    <w:p w14:paraId="036CAFF5" w14:textId="627916F5" w:rsidR="00D37D44" w:rsidRPr="001D6F99" w:rsidRDefault="00C7286A" w:rsidP="00B423B4">
      <w:pPr>
        <w:tabs>
          <w:tab w:val="left" w:pos="1120"/>
        </w:tabs>
        <w:jc w:val="center"/>
      </w:pPr>
      <w:r>
        <w:rPr>
          <w:sz w:val="22"/>
          <w:szCs w:val="22"/>
        </w:rPr>
        <w:t>References</w:t>
      </w:r>
      <w:r w:rsidR="00CD1D2D">
        <w:rPr>
          <w:sz w:val="22"/>
          <w:szCs w:val="22"/>
        </w:rPr>
        <w:t xml:space="preserve"> provided</w:t>
      </w:r>
      <w:r>
        <w:rPr>
          <w:sz w:val="22"/>
          <w:szCs w:val="22"/>
        </w:rPr>
        <w:t xml:space="preserve"> upon request</w:t>
      </w:r>
      <w:r w:rsidR="00CD1D2D">
        <w:rPr>
          <w:sz w:val="22"/>
          <w:szCs w:val="22"/>
        </w:rPr>
        <w:t>.</w:t>
      </w:r>
    </w:p>
    <w:sectPr w:rsidR="00D37D44" w:rsidRPr="001D6F99" w:rsidSect="00D37D44"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AE7B65" w14:textId="77777777" w:rsidR="003A4D8E" w:rsidRDefault="003A4D8E" w:rsidP="00D37D44">
      <w:r>
        <w:separator/>
      </w:r>
    </w:p>
  </w:endnote>
  <w:endnote w:type="continuationSeparator" w:id="0">
    <w:p w14:paraId="69E412BD" w14:textId="77777777" w:rsidR="003A4D8E" w:rsidRDefault="003A4D8E" w:rsidP="00D37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fornian FB">
    <w:altName w:val="Helvetica Neue Bold Condensed"/>
    <w:charset w:val="00"/>
    <w:family w:val="roman"/>
    <w:pitch w:val="variable"/>
    <w:sig w:usb0="00000003" w:usb1="00000000" w:usb2="00000000" w:usb3="00000000" w:csb0="00000001" w:csb1="00000000"/>
  </w:font>
  <w:font w:name="CG Omega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F9C829" w14:textId="77777777" w:rsidR="003A4D8E" w:rsidRDefault="003A4D8E" w:rsidP="00D37D44">
      <w:r>
        <w:separator/>
      </w:r>
    </w:p>
  </w:footnote>
  <w:footnote w:type="continuationSeparator" w:id="0">
    <w:p w14:paraId="0C3CB486" w14:textId="77777777" w:rsidR="003A4D8E" w:rsidRDefault="003A4D8E" w:rsidP="00D37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6BE5F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C76BCA"/>
    <w:multiLevelType w:val="multilevel"/>
    <w:tmpl w:val="FE3623A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6144DB"/>
    <w:multiLevelType w:val="hybridMultilevel"/>
    <w:tmpl w:val="9C46962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">
    <w:nsid w:val="0EC5506B"/>
    <w:multiLevelType w:val="hybridMultilevel"/>
    <w:tmpl w:val="CA1E9762"/>
    <w:lvl w:ilvl="0" w:tplc="E4645226">
      <w:start w:val="1"/>
      <w:numFmt w:val="bullet"/>
      <w:lvlText w:val=""/>
      <w:lvlJc w:val="left"/>
      <w:pPr>
        <w:tabs>
          <w:tab w:val="num" w:pos="432"/>
        </w:tabs>
        <w:ind w:left="216" w:hanging="144"/>
      </w:pPr>
      <w:rPr>
        <w:rFonts w:ascii="Symbol" w:hAnsi="Symbol" w:hint="default"/>
        <w:sz w:val="18"/>
      </w:rPr>
    </w:lvl>
    <w:lvl w:ilvl="1" w:tplc="780ABAE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38DCC9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C0F2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46FB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766B2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1CB3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469A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B760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824211"/>
    <w:multiLevelType w:val="hybridMultilevel"/>
    <w:tmpl w:val="CA1E9762"/>
    <w:lvl w:ilvl="0" w:tplc="4EC422F8">
      <w:start w:val="1"/>
      <w:numFmt w:val="bullet"/>
      <w:lvlText w:val=""/>
      <w:lvlJc w:val="left"/>
      <w:pPr>
        <w:tabs>
          <w:tab w:val="num" w:pos="432"/>
        </w:tabs>
        <w:ind w:left="216" w:hanging="144"/>
      </w:pPr>
      <w:rPr>
        <w:rFonts w:ascii="Symbol" w:hAnsi="Symbol" w:hint="default"/>
        <w:sz w:val="18"/>
      </w:rPr>
    </w:lvl>
    <w:lvl w:ilvl="1" w:tplc="EB6E94F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8DDEFA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3872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546D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88625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467C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10C2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F6A19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9F5833"/>
    <w:multiLevelType w:val="hybridMultilevel"/>
    <w:tmpl w:val="D5E2C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22088D"/>
    <w:multiLevelType w:val="hybridMultilevel"/>
    <w:tmpl w:val="9770426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2780F25"/>
    <w:multiLevelType w:val="hybridMultilevel"/>
    <w:tmpl w:val="CA1E9762"/>
    <w:lvl w:ilvl="0" w:tplc="CCCE9D3C">
      <w:start w:val="1"/>
      <w:numFmt w:val="bullet"/>
      <w:lvlText w:val=""/>
      <w:lvlJc w:val="left"/>
      <w:pPr>
        <w:tabs>
          <w:tab w:val="num" w:pos="504"/>
        </w:tabs>
        <w:ind w:left="216" w:hanging="72"/>
      </w:pPr>
      <w:rPr>
        <w:rFonts w:ascii="Symbol" w:hAnsi="Symbol" w:hint="default"/>
        <w:sz w:val="18"/>
      </w:rPr>
    </w:lvl>
    <w:lvl w:ilvl="1" w:tplc="8EE098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0FCED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4200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4A50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94ED0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8239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8C01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CB640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3739C3"/>
    <w:multiLevelType w:val="hybridMultilevel"/>
    <w:tmpl w:val="5A4A3564"/>
    <w:lvl w:ilvl="0" w:tplc="F05C8DA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553E9B"/>
    <w:multiLevelType w:val="hybridMultilevel"/>
    <w:tmpl w:val="E54410E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>
    <w:nsid w:val="26B77BB2"/>
    <w:multiLevelType w:val="hybridMultilevel"/>
    <w:tmpl w:val="55506E6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1">
    <w:nsid w:val="2BE22B2E"/>
    <w:multiLevelType w:val="hybridMultilevel"/>
    <w:tmpl w:val="8FB21460"/>
    <w:lvl w:ilvl="0" w:tplc="F05C8DA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EE11C54"/>
    <w:multiLevelType w:val="hybridMultilevel"/>
    <w:tmpl w:val="DA5A6012"/>
    <w:lvl w:ilvl="0" w:tplc="F05C8DA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91104E5"/>
    <w:multiLevelType w:val="singleLevel"/>
    <w:tmpl w:val="432676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14">
    <w:nsid w:val="3C1A6090"/>
    <w:multiLevelType w:val="hybridMultilevel"/>
    <w:tmpl w:val="CA1E9762"/>
    <w:lvl w:ilvl="0" w:tplc="8DF6B002">
      <w:start w:val="1"/>
      <w:numFmt w:val="bullet"/>
      <w:lvlText w:val=""/>
      <w:lvlJc w:val="left"/>
      <w:pPr>
        <w:tabs>
          <w:tab w:val="num" w:pos="432"/>
        </w:tabs>
        <w:ind w:left="216" w:hanging="144"/>
      </w:pPr>
      <w:rPr>
        <w:rFonts w:ascii="Symbol" w:hAnsi="Symbol" w:hint="default"/>
        <w:sz w:val="18"/>
      </w:rPr>
    </w:lvl>
    <w:lvl w:ilvl="1" w:tplc="780ABAE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1228F0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6AC6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B68B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06FE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E87C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C678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D840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3F72BB"/>
    <w:multiLevelType w:val="hybridMultilevel"/>
    <w:tmpl w:val="823CB5A4"/>
    <w:lvl w:ilvl="0" w:tplc="F05C8DA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8A6614"/>
    <w:multiLevelType w:val="hybridMultilevel"/>
    <w:tmpl w:val="CA1E9762"/>
    <w:lvl w:ilvl="0" w:tplc="83C24AEE">
      <w:start w:val="1"/>
      <w:numFmt w:val="bullet"/>
      <w:lvlText w:val=""/>
      <w:lvlJc w:val="left"/>
      <w:pPr>
        <w:tabs>
          <w:tab w:val="num" w:pos="576"/>
        </w:tabs>
        <w:ind w:left="288" w:hanging="72"/>
      </w:pPr>
      <w:rPr>
        <w:rFonts w:ascii="Symbol" w:hAnsi="Symbol" w:hint="default"/>
        <w:sz w:val="18"/>
      </w:rPr>
    </w:lvl>
    <w:lvl w:ilvl="1" w:tplc="0D0278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90262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0A2C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B68D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77622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DE0D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0C78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D80E6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BCD391D"/>
    <w:multiLevelType w:val="hybridMultilevel"/>
    <w:tmpl w:val="89B089BC"/>
    <w:lvl w:ilvl="0" w:tplc="F05C8DA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45513FA"/>
    <w:multiLevelType w:val="hybridMultilevel"/>
    <w:tmpl w:val="FE3623AC"/>
    <w:lvl w:ilvl="0" w:tplc="F05C8DA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5E1566D"/>
    <w:multiLevelType w:val="hybridMultilevel"/>
    <w:tmpl w:val="CA1E9762"/>
    <w:lvl w:ilvl="0" w:tplc="DBAE5E20">
      <w:start w:val="1"/>
      <w:numFmt w:val="bullet"/>
      <w:lvlText w:val=""/>
      <w:lvlJc w:val="left"/>
      <w:pPr>
        <w:tabs>
          <w:tab w:val="num" w:pos="432"/>
        </w:tabs>
        <w:ind w:left="216" w:hanging="144"/>
      </w:pPr>
      <w:rPr>
        <w:rFonts w:ascii="Symbol" w:hAnsi="Symbol" w:hint="default"/>
        <w:sz w:val="18"/>
      </w:rPr>
    </w:lvl>
    <w:lvl w:ilvl="1" w:tplc="780ABAE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42AAF4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F0C8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060D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EC486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B4E1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2854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4827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DC35A40"/>
    <w:multiLevelType w:val="hybridMultilevel"/>
    <w:tmpl w:val="14267700"/>
    <w:lvl w:ilvl="0" w:tplc="6F3EFD8A">
      <w:start w:val="1"/>
      <w:numFmt w:val="bullet"/>
      <w:lvlRestart w:val="0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b w:val="0"/>
        <w:i w:val="0"/>
        <w:sz w:val="16"/>
      </w:rPr>
    </w:lvl>
    <w:lvl w:ilvl="1" w:tplc="5B5A1456" w:tentative="1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hint="default"/>
      </w:rPr>
    </w:lvl>
    <w:lvl w:ilvl="2" w:tplc="A4585062" w:tentative="1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2B76B28C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56F21348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hint="default"/>
      </w:rPr>
    </w:lvl>
    <w:lvl w:ilvl="5" w:tplc="051C5532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E83CDECA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83E4617C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hint="default"/>
      </w:rPr>
    </w:lvl>
    <w:lvl w:ilvl="8" w:tplc="5CA80BAA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21">
    <w:nsid w:val="65937C80"/>
    <w:multiLevelType w:val="hybridMultilevel"/>
    <w:tmpl w:val="104C6FAA"/>
    <w:lvl w:ilvl="0" w:tplc="EA0ED9CC">
      <w:start w:val="1"/>
      <w:numFmt w:val="bullet"/>
      <w:lvlRestart w:val="0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b w:val="0"/>
        <w:i w:val="0"/>
        <w:sz w:val="16"/>
      </w:rPr>
    </w:lvl>
    <w:lvl w:ilvl="1" w:tplc="EA8A6C14" w:tentative="1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hint="default"/>
      </w:rPr>
    </w:lvl>
    <w:lvl w:ilvl="2" w:tplc="CD76E742" w:tentative="1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5126AA20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B0C2F9C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hint="default"/>
      </w:rPr>
    </w:lvl>
    <w:lvl w:ilvl="5" w:tplc="C3BC8BD2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98E2A7CE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2FC29920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hint="default"/>
      </w:rPr>
    </w:lvl>
    <w:lvl w:ilvl="8" w:tplc="CB12E490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22">
    <w:nsid w:val="6BF30965"/>
    <w:multiLevelType w:val="hybridMultilevel"/>
    <w:tmpl w:val="3704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502F30"/>
    <w:multiLevelType w:val="hybridMultilevel"/>
    <w:tmpl w:val="72189FF6"/>
    <w:lvl w:ilvl="0" w:tplc="EF24EC3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F794C2B"/>
    <w:multiLevelType w:val="hybridMultilevel"/>
    <w:tmpl w:val="104C6FAA"/>
    <w:lvl w:ilvl="0" w:tplc="C8944FA6">
      <w:start w:val="1"/>
      <w:numFmt w:val="bullet"/>
      <w:lvlText w:val=""/>
      <w:lvlJc w:val="left"/>
      <w:pPr>
        <w:tabs>
          <w:tab w:val="num" w:pos="576"/>
        </w:tabs>
        <w:ind w:left="288" w:hanging="72"/>
      </w:pPr>
      <w:rPr>
        <w:rFonts w:ascii="Symbol" w:hAnsi="Symbol" w:hint="default"/>
        <w:sz w:val="18"/>
      </w:rPr>
    </w:lvl>
    <w:lvl w:ilvl="1" w:tplc="1180C6C4" w:tentative="1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hint="default"/>
      </w:rPr>
    </w:lvl>
    <w:lvl w:ilvl="2" w:tplc="C138F67E" w:tentative="1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DA1CFFFA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AA725F94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hint="default"/>
      </w:rPr>
    </w:lvl>
    <w:lvl w:ilvl="5" w:tplc="1974B672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ECC61F80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B16C0E3A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hint="default"/>
      </w:rPr>
    </w:lvl>
    <w:lvl w:ilvl="8" w:tplc="2132EC60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25">
    <w:nsid w:val="71B752F2"/>
    <w:multiLevelType w:val="hybridMultilevel"/>
    <w:tmpl w:val="9CF4ED4A"/>
    <w:lvl w:ilvl="0" w:tplc="F05C8DA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734E82"/>
    <w:multiLevelType w:val="hybridMultilevel"/>
    <w:tmpl w:val="CA1E9762"/>
    <w:lvl w:ilvl="0" w:tplc="4EC422F8">
      <w:start w:val="1"/>
      <w:numFmt w:val="bullet"/>
      <w:lvlText w:val=""/>
      <w:lvlJc w:val="left"/>
      <w:pPr>
        <w:tabs>
          <w:tab w:val="num" w:pos="432"/>
        </w:tabs>
        <w:ind w:left="216" w:hanging="144"/>
      </w:pPr>
      <w:rPr>
        <w:rFonts w:ascii="Symbol" w:hAnsi="Symbol" w:hint="default"/>
        <w:sz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DDEFA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3872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546D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88625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467C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10C2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F6A19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AD237F"/>
    <w:multiLevelType w:val="singleLevel"/>
    <w:tmpl w:val="432676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28">
    <w:nsid w:val="7A586802"/>
    <w:multiLevelType w:val="hybridMultilevel"/>
    <w:tmpl w:val="CA1E9762"/>
    <w:lvl w:ilvl="0" w:tplc="7744C9EE">
      <w:start w:val="1"/>
      <w:numFmt w:val="bullet"/>
      <w:lvlText w:val=""/>
      <w:lvlJc w:val="left"/>
      <w:pPr>
        <w:tabs>
          <w:tab w:val="num" w:pos="432"/>
        </w:tabs>
        <w:ind w:left="216" w:hanging="144"/>
      </w:pPr>
      <w:rPr>
        <w:rFonts w:ascii="Symbol" w:hAnsi="Symbol" w:hint="default"/>
        <w:sz w:val="18"/>
      </w:rPr>
    </w:lvl>
    <w:lvl w:ilvl="1" w:tplc="67BE77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E7449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1AAD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4608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A709C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50CA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2AE9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BFAC7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1D40C1"/>
    <w:multiLevelType w:val="hybridMultilevel"/>
    <w:tmpl w:val="CAB4F234"/>
    <w:lvl w:ilvl="0" w:tplc="780ABAE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24"/>
  </w:num>
  <w:num w:numId="4">
    <w:abstractNumId w:val="16"/>
  </w:num>
  <w:num w:numId="5">
    <w:abstractNumId w:val="7"/>
  </w:num>
  <w:num w:numId="6">
    <w:abstractNumId w:val="28"/>
  </w:num>
  <w:num w:numId="7">
    <w:abstractNumId w:val="13"/>
  </w:num>
  <w:num w:numId="8">
    <w:abstractNumId w:val="27"/>
  </w:num>
  <w:num w:numId="9">
    <w:abstractNumId w:val="26"/>
  </w:num>
  <w:num w:numId="10">
    <w:abstractNumId w:val="4"/>
  </w:num>
  <w:num w:numId="11">
    <w:abstractNumId w:val="3"/>
  </w:num>
  <w:num w:numId="12">
    <w:abstractNumId w:val="14"/>
  </w:num>
  <w:num w:numId="13">
    <w:abstractNumId w:val="19"/>
  </w:num>
  <w:num w:numId="14">
    <w:abstractNumId w:val="29"/>
  </w:num>
  <w:num w:numId="15">
    <w:abstractNumId w:val="10"/>
  </w:num>
  <w:num w:numId="16">
    <w:abstractNumId w:val="9"/>
  </w:num>
  <w:num w:numId="17">
    <w:abstractNumId w:val="2"/>
  </w:num>
  <w:num w:numId="18">
    <w:abstractNumId w:val="25"/>
  </w:num>
  <w:num w:numId="19">
    <w:abstractNumId w:val="15"/>
  </w:num>
  <w:num w:numId="20">
    <w:abstractNumId w:val="11"/>
  </w:num>
  <w:num w:numId="21">
    <w:abstractNumId w:val="17"/>
  </w:num>
  <w:num w:numId="22">
    <w:abstractNumId w:val="18"/>
  </w:num>
  <w:num w:numId="23">
    <w:abstractNumId w:val="8"/>
  </w:num>
  <w:num w:numId="24">
    <w:abstractNumId w:val="12"/>
  </w:num>
  <w:num w:numId="25">
    <w:abstractNumId w:val="1"/>
  </w:num>
  <w:num w:numId="26">
    <w:abstractNumId w:val="23"/>
  </w:num>
  <w:num w:numId="27">
    <w:abstractNumId w:val="6"/>
  </w:num>
  <w:num w:numId="28">
    <w:abstractNumId w:val="0"/>
  </w:num>
  <w:num w:numId="29">
    <w:abstractNumId w:val="22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631"/>
    <w:rsid w:val="00004547"/>
    <w:rsid w:val="000271A1"/>
    <w:rsid w:val="00034685"/>
    <w:rsid w:val="00047783"/>
    <w:rsid w:val="000968EC"/>
    <w:rsid w:val="000A10DD"/>
    <w:rsid w:val="000A7D93"/>
    <w:rsid w:val="000B58B8"/>
    <w:rsid w:val="000C3BB3"/>
    <w:rsid w:val="000D099B"/>
    <w:rsid w:val="000D3194"/>
    <w:rsid w:val="000D6584"/>
    <w:rsid w:val="00106946"/>
    <w:rsid w:val="0011223D"/>
    <w:rsid w:val="0012494F"/>
    <w:rsid w:val="001474D2"/>
    <w:rsid w:val="00162521"/>
    <w:rsid w:val="00162DE5"/>
    <w:rsid w:val="00165851"/>
    <w:rsid w:val="001701F7"/>
    <w:rsid w:val="00175978"/>
    <w:rsid w:val="00180F45"/>
    <w:rsid w:val="00186019"/>
    <w:rsid w:val="001A0C86"/>
    <w:rsid w:val="001A1200"/>
    <w:rsid w:val="001B7096"/>
    <w:rsid w:val="001D1C0A"/>
    <w:rsid w:val="001D6F99"/>
    <w:rsid w:val="001E3D1F"/>
    <w:rsid w:val="002032F4"/>
    <w:rsid w:val="00203349"/>
    <w:rsid w:val="0021044C"/>
    <w:rsid w:val="00214DF5"/>
    <w:rsid w:val="00221927"/>
    <w:rsid w:val="002239D7"/>
    <w:rsid w:val="0022452F"/>
    <w:rsid w:val="00227233"/>
    <w:rsid w:val="00235493"/>
    <w:rsid w:val="0023552F"/>
    <w:rsid w:val="002356C9"/>
    <w:rsid w:val="002665CD"/>
    <w:rsid w:val="00275223"/>
    <w:rsid w:val="00282293"/>
    <w:rsid w:val="00296D6B"/>
    <w:rsid w:val="002A0F4D"/>
    <w:rsid w:val="002A328D"/>
    <w:rsid w:val="002B336C"/>
    <w:rsid w:val="002B4033"/>
    <w:rsid w:val="002B685C"/>
    <w:rsid w:val="002C3174"/>
    <w:rsid w:val="002D6203"/>
    <w:rsid w:val="0030393F"/>
    <w:rsid w:val="00312FFE"/>
    <w:rsid w:val="00326094"/>
    <w:rsid w:val="003509FD"/>
    <w:rsid w:val="00350ABB"/>
    <w:rsid w:val="0035211D"/>
    <w:rsid w:val="00353BA8"/>
    <w:rsid w:val="0037048A"/>
    <w:rsid w:val="00387079"/>
    <w:rsid w:val="0039086D"/>
    <w:rsid w:val="003A4D8E"/>
    <w:rsid w:val="003A4D90"/>
    <w:rsid w:val="003A7D06"/>
    <w:rsid w:val="003D1681"/>
    <w:rsid w:val="003E2ACC"/>
    <w:rsid w:val="003F3E50"/>
    <w:rsid w:val="00400223"/>
    <w:rsid w:val="00406230"/>
    <w:rsid w:val="00412449"/>
    <w:rsid w:val="0042128C"/>
    <w:rsid w:val="00433637"/>
    <w:rsid w:val="0043684D"/>
    <w:rsid w:val="004576B0"/>
    <w:rsid w:val="00475B85"/>
    <w:rsid w:val="004860F6"/>
    <w:rsid w:val="004879AF"/>
    <w:rsid w:val="004920B7"/>
    <w:rsid w:val="004B6B1D"/>
    <w:rsid w:val="004C1E2D"/>
    <w:rsid w:val="004C5BC0"/>
    <w:rsid w:val="004E2E00"/>
    <w:rsid w:val="004E2E4D"/>
    <w:rsid w:val="004E41F4"/>
    <w:rsid w:val="004E5515"/>
    <w:rsid w:val="00501EA6"/>
    <w:rsid w:val="00512C75"/>
    <w:rsid w:val="00524BB5"/>
    <w:rsid w:val="00550AFD"/>
    <w:rsid w:val="00551BE0"/>
    <w:rsid w:val="00552404"/>
    <w:rsid w:val="00557F23"/>
    <w:rsid w:val="005610AC"/>
    <w:rsid w:val="00582CE4"/>
    <w:rsid w:val="00583D40"/>
    <w:rsid w:val="005875EF"/>
    <w:rsid w:val="00594DCC"/>
    <w:rsid w:val="005A2D2A"/>
    <w:rsid w:val="005A557E"/>
    <w:rsid w:val="005A74F3"/>
    <w:rsid w:val="005D5279"/>
    <w:rsid w:val="005E334B"/>
    <w:rsid w:val="005E33FC"/>
    <w:rsid w:val="005E3A50"/>
    <w:rsid w:val="005F2640"/>
    <w:rsid w:val="00606DD6"/>
    <w:rsid w:val="00610BDE"/>
    <w:rsid w:val="0063547C"/>
    <w:rsid w:val="00653629"/>
    <w:rsid w:val="00662691"/>
    <w:rsid w:val="00673FC2"/>
    <w:rsid w:val="006748A6"/>
    <w:rsid w:val="0067531E"/>
    <w:rsid w:val="0069509D"/>
    <w:rsid w:val="006A02E5"/>
    <w:rsid w:val="006A5B36"/>
    <w:rsid w:val="006C358C"/>
    <w:rsid w:val="006C5971"/>
    <w:rsid w:val="006D1344"/>
    <w:rsid w:val="006D21A8"/>
    <w:rsid w:val="006D2367"/>
    <w:rsid w:val="006F7574"/>
    <w:rsid w:val="0070210D"/>
    <w:rsid w:val="00711D05"/>
    <w:rsid w:val="00711F82"/>
    <w:rsid w:val="007237F4"/>
    <w:rsid w:val="00732E4B"/>
    <w:rsid w:val="00732F22"/>
    <w:rsid w:val="00743D15"/>
    <w:rsid w:val="0076188B"/>
    <w:rsid w:val="007665D5"/>
    <w:rsid w:val="007779E3"/>
    <w:rsid w:val="00780680"/>
    <w:rsid w:val="00786FCD"/>
    <w:rsid w:val="0078715B"/>
    <w:rsid w:val="007B398B"/>
    <w:rsid w:val="007B3C45"/>
    <w:rsid w:val="007E4324"/>
    <w:rsid w:val="007F1A43"/>
    <w:rsid w:val="00801767"/>
    <w:rsid w:val="00807556"/>
    <w:rsid w:val="00831EB3"/>
    <w:rsid w:val="008342B8"/>
    <w:rsid w:val="008346A4"/>
    <w:rsid w:val="0084113B"/>
    <w:rsid w:val="008419CB"/>
    <w:rsid w:val="0088353B"/>
    <w:rsid w:val="00893B4A"/>
    <w:rsid w:val="00895FBA"/>
    <w:rsid w:val="008A3013"/>
    <w:rsid w:val="008A5FE6"/>
    <w:rsid w:val="008A6402"/>
    <w:rsid w:val="008B1FCB"/>
    <w:rsid w:val="008B3102"/>
    <w:rsid w:val="008C3750"/>
    <w:rsid w:val="008C65F3"/>
    <w:rsid w:val="008D5E78"/>
    <w:rsid w:val="008E129B"/>
    <w:rsid w:val="009000B6"/>
    <w:rsid w:val="00901BC5"/>
    <w:rsid w:val="00910BCF"/>
    <w:rsid w:val="00916B5C"/>
    <w:rsid w:val="00917546"/>
    <w:rsid w:val="00923D7C"/>
    <w:rsid w:val="0093293B"/>
    <w:rsid w:val="009424FC"/>
    <w:rsid w:val="00947F4F"/>
    <w:rsid w:val="00951436"/>
    <w:rsid w:val="00961045"/>
    <w:rsid w:val="00971712"/>
    <w:rsid w:val="009751B6"/>
    <w:rsid w:val="0099132A"/>
    <w:rsid w:val="009B1B22"/>
    <w:rsid w:val="009B3DF6"/>
    <w:rsid w:val="009C03E3"/>
    <w:rsid w:val="009C1642"/>
    <w:rsid w:val="009C37D9"/>
    <w:rsid w:val="009D145B"/>
    <w:rsid w:val="009D2A49"/>
    <w:rsid w:val="009E0001"/>
    <w:rsid w:val="00A01F16"/>
    <w:rsid w:val="00A06F6B"/>
    <w:rsid w:val="00A41059"/>
    <w:rsid w:val="00A5136F"/>
    <w:rsid w:val="00A56CA0"/>
    <w:rsid w:val="00A76A89"/>
    <w:rsid w:val="00AA73A4"/>
    <w:rsid w:val="00AB3527"/>
    <w:rsid w:val="00AB60F6"/>
    <w:rsid w:val="00AD408B"/>
    <w:rsid w:val="00AF4779"/>
    <w:rsid w:val="00B115B8"/>
    <w:rsid w:val="00B137AE"/>
    <w:rsid w:val="00B164D6"/>
    <w:rsid w:val="00B17460"/>
    <w:rsid w:val="00B3467F"/>
    <w:rsid w:val="00B362E2"/>
    <w:rsid w:val="00B423B4"/>
    <w:rsid w:val="00B4387D"/>
    <w:rsid w:val="00B63472"/>
    <w:rsid w:val="00B76890"/>
    <w:rsid w:val="00B77509"/>
    <w:rsid w:val="00B917EF"/>
    <w:rsid w:val="00BA3886"/>
    <w:rsid w:val="00BB0694"/>
    <w:rsid w:val="00BB0822"/>
    <w:rsid w:val="00BC5F39"/>
    <w:rsid w:val="00BD6C5F"/>
    <w:rsid w:val="00C000CE"/>
    <w:rsid w:val="00C02167"/>
    <w:rsid w:val="00C114F0"/>
    <w:rsid w:val="00C23F69"/>
    <w:rsid w:val="00C360AA"/>
    <w:rsid w:val="00C400D3"/>
    <w:rsid w:val="00C4423D"/>
    <w:rsid w:val="00C44B17"/>
    <w:rsid w:val="00C61CD7"/>
    <w:rsid w:val="00C6201F"/>
    <w:rsid w:val="00C6279A"/>
    <w:rsid w:val="00C672E6"/>
    <w:rsid w:val="00C7286A"/>
    <w:rsid w:val="00C73A81"/>
    <w:rsid w:val="00C83CAC"/>
    <w:rsid w:val="00C90916"/>
    <w:rsid w:val="00C95018"/>
    <w:rsid w:val="00CA2111"/>
    <w:rsid w:val="00CA58DA"/>
    <w:rsid w:val="00CB609E"/>
    <w:rsid w:val="00CC0573"/>
    <w:rsid w:val="00CD1D2D"/>
    <w:rsid w:val="00CD42EF"/>
    <w:rsid w:val="00CD6E7A"/>
    <w:rsid w:val="00CE5664"/>
    <w:rsid w:val="00D14F55"/>
    <w:rsid w:val="00D1561C"/>
    <w:rsid w:val="00D25441"/>
    <w:rsid w:val="00D2749F"/>
    <w:rsid w:val="00D37D44"/>
    <w:rsid w:val="00D44792"/>
    <w:rsid w:val="00D46598"/>
    <w:rsid w:val="00D57F6D"/>
    <w:rsid w:val="00D75162"/>
    <w:rsid w:val="00D77130"/>
    <w:rsid w:val="00D878A0"/>
    <w:rsid w:val="00D908A5"/>
    <w:rsid w:val="00D96657"/>
    <w:rsid w:val="00DA0BF1"/>
    <w:rsid w:val="00DB1C1E"/>
    <w:rsid w:val="00DB683F"/>
    <w:rsid w:val="00DC39A0"/>
    <w:rsid w:val="00DD1079"/>
    <w:rsid w:val="00DD73F7"/>
    <w:rsid w:val="00DF4934"/>
    <w:rsid w:val="00E03D1F"/>
    <w:rsid w:val="00E503D6"/>
    <w:rsid w:val="00E54631"/>
    <w:rsid w:val="00E63405"/>
    <w:rsid w:val="00E841BA"/>
    <w:rsid w:val="00E932A4"/>
    <w:rsid w:val="00EA79F8"/>
    <w:rsid w:val="00EB6869"/>
    <w:rsid w:val="00EC3A60"/>
    <w:rsid w:val="00ED08E5"/>
    <w:rsid w:val="00F3528F"/>
    <w:rsid w:val="00F410D6"/>
    <w:rsid w:val="00F53BCD"/>
    <w:rsid w:val="00F54162"/>
    <w:rsid w:val="00F639FE"/>
    <w:rsid w:val="00F71A49"/>
    <w:rsid w:val="00F73E08"/>
    <w:rsid w:val="00F8454F"/>
    <w:rsid w:val="00F86AE8"/>
    <w:rsid w:val="00F90973"/>
    <w:rsid w:val="00F930F5"/>
    <w:rsid w:val="00FA69D9"/>
    <w:rsid w:val="00FD13FA"/>
    <w:rsid w:val="00FD24F0"/>
    <w:rsid w:val="00FE11CF"/>
    <w:rsid w:val="00FE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DC87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G Times" w:hAnsi="CG Times"/>
      <w:b/>
      <w:bCs/>
      <w:spacing w:val="30"/>
      <w:sz w:val="46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  <w:tab w:val="left" w:pos="720"/>
        <w:tab w:val="left" w:pos="3600"/>
        <w:tab w:val="left" w:pos="3960"/>
        <w:tab w:val="left" w:pos="6480"/>
        <w:tab w:val="left" w:pos="6840"/>
      </w:tabs>
      <w:jc w:val="center"/>
      <w:outlineLvl w:val="1"/>
    </w:pPr>
    <w:rPr>
      <w:rFonts w:ascii="Californian FB" w:hAnsi="Californian FB"/>
      <w:b/>
      <w:bCs/>
      <w:spacing w:val="30"/>
    </w:rPr>
  </w:style>
  <w:style w:type="paragraph" w:styleId="Heading3">
    <w:name w:val="heading 3"/>
    <w:basedOn w:val="Normal"/>
    <w:next w:val="Normal"/>
    <w:qFormat/>
    <w:pPr>
      <w:keepNext/>
      <w:tabs>
        <w:tab w:val="left" w:pos="360"/>
        <w:tab w:val="left" w:pos="720"/>
        <w:tab w:val="left" w:pos="3600"/>
        <w:tab w:val="left" w:pos="3960"/>
        <w:tab w:val="left" w:pos="6480"/>
        <w:tab w:val="left" w:pos="6840"/>
      </w:tabs>
      <w:jc w:val="both"/>
      <w:outlineLvl w:val="2"/>
    </w:pPr>
    <w:rPr>
      <w:rFonts w:ascii="Californian FB" w:hAnsi="Californian FB"/>
      <w:sz w:val="22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Californian FB" w:hAnsi="Californian FB"/>
      <w:b/>
      <w:bCs/>
      <w:sz w:val="28"/>
    </w:rPr>
  </w:style>
  <w:style w:type="paragraph" w:styleId="Heading6">
    <w:name w:val="heading 6"/>
    <w:basedOn w:val="Normal"/>
    <w:next w:val="Normal"/>
    <w:autoRedefine/>
    <w:qFormat/>
    <w:pPr>
      <w:keepNext/>
      <w:outlineLvl w:val="5"/>
    </w:pPr>
    <w:rPr>
      <w:b/>
      <w:bCs/>
      <w:i/>
      <w:iCs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right" w:pos="8820"/>
      </w:tabs>
      <w:outlineLvl w:val="6"/>
    </w:pPr>
    <w:rPr>
      <w:rFonts w:ascii="CG Omega" w:hAnsi="CG Omega"/>
      <w:i/>
      <w:iCs/>
      <w:sz w:val="22"/>
    </w:rPr>
  </w:style>
  <w:style w:type="paragraph" w:styleId="Heading8">
    <w:name w:val="heading 8"/>
    <w:basedOn w:val="Normal"/>
    <w:next w:val="Normal"/>
    <w:qFormat/>
    <w:pPr>
      <w:keepNext/>
      <w:tabs>
        <w:tab w:val="right" w:pos="8820"/>
      </w:tabs>
      <w:outlineLvl w:val="7"/>
    </w:pPr>
    <w:rPr>
      <w:rFonts w:ascii="CG Omega" w:hAnsi="CG Omega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Californian FB" w:hAnsi="Californian FB"/>
      <w:b/>
      <w:bCs/>
      <w:spacing w:val="30"/>
      <w:sz w:val="46"/>
    </w:rPr>
  </w:style>
  <w:style w:type="paragraph" w:styleId="Subtitle">
    <w:name w:val="Subtitle"/>
    <w:basedOn w:val="Normal"/>
    <w:qFormat/>
    <w:pPr>
      <w:jc w:val="center"/>
    </w:pPr>
    <w:rPr>
      <w:rFonts w:ascii="CG Omega" w:hAnsi="CG Omega"/>
      <w:b/>
      <w:bCs/>
      <w:spacing w:val="30"/>
      <w:sz w:val="46"/>
    </w:rPr>
  </w:style>
  <w:style w:type="paragraph" w:styleId="BlockText">
    <w:name w:val="Block Text"/>
    <w:basedOn w:val="Normal"/>
    <w:pPr>
      <w:ind w:left="360" w:right="360"/>
      <w:jc w:val="both"/>
    </w:pPr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eastAsia="MS Mincho"/>
      <w:sz w:val="20"/>
      <w:szCs w:val="20"/>
    </w:rPr>
  </w:style>
  <w:style w:type="paragraph" w:styleId="BodyText">
    <w:name w:val="Body Text"/>
    <w:basedOn w:val="Normal"/>
    <w:rPr>
      <w:rFonts w:ascii="Lucida Sans" w:eastAsia="MS Mincho" w:hAnsi="Lucida Sans"/>
      <w:sz w:val="18"/>
      <w:szCs w:val="20"/>
    </w:rPr>
  </w:style>
  <w:style w:type="table" w:styleId="TableGrid">
    <w:name w:val="Table Grid"/>
    <w:basedOn w:val="TableNormal"/>
    <w:rsid w:val="006D21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rsid w:val="00B4387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37D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D44"/>
    <w:rPr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7B3C45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7B3C45"/>
  </w:style>
  <w:style w:type="character" w:customStyle="1" w:styleId="CommentTextChar">
    <w:name w:val="Comment Text Char"/>
    <w:basedOn w:val="DefaultParagraphFont"/>
    <w:link w:val="CommentText"/>
    <w:semiHidden/>
    <w:rsid w:val="007B3C4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B3C4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7B3C4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7B3C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B3C4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G Times" w:hAnsi="CG Times"/>
      <w:b/>
      <w:bCs/>
      <w:spacing w:val="30"/>
      <w:sz w:val="46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  <w:tab w:val="left" w:pos="720"/>
        <w:tab w:val="left" w:pos="3600"/>
        <w:tab w:val="left" w:pos="3960"/>
        <w:tab w:val="left" w:pos="6480"/>
        <w:tab w:val="left" w:pos="6840"/>
      </w:tabs>
      <w:jc w:val="center"/>
      <w:outlineLvl w:val="1"/>
    </w:pPr>
    <w:rPr>
      <w:rFonts w:ascii="Californian FB" w:hAnsi="Californian FB"/>
      <w:b/>
      <w:bCs/>
      <w:spacing w:val="30"/>
    </w:rPr>
  </w:style>
  <w:style w:type="paragraph" w:styleId="Heading3">
    <w:name w:val="heading 3"/>
    <w:basedOn w:val="Normal"/>
    <w:next w:val="Normal"/>
    <w:qFormat/>
    <w:pPr>
      <w:keepNext/>
      <w:tabs>
        <w:tab w:val="left" w:pos="360"/>
        <w:tab w:val="left" w:pos="720"/>
        <w:tab w:val="left" w:pos="3600"/>
        <w:tab w:val="left" w:pos="3960"/>
        <w:tab w:val="left" w:pos="6480"/>
        <w:tab w:val="left" w:pos="6840"/>
      </w:tabs>
      <w:jc w:val="both"/>
      <w:outlineLvl w:val="2"/>
    </w:pPr>
    <w:rPr>
      <w:rFonts w:ascii="Californian FB" w:hAnsi="Californian FB"/>
      <w:sz w:val="22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Californian FB" w:hAnsi="Californian FB"/>
      <w:b/>
      <w:bCs/>
      <w:sz w:val="28"/>
    </w:rPr>
  </w:style>
  <w:style w:type="paragraph" w:styleId="Heading6">
    <w:name w:val="heading 6"/>
    <w:basedOn w:val="Normal"/>
    <w:next w:val="Normal"/>
    <w:autoRedefine/>
    <w:qFormat/>
    <w:pPr>
      <w:keepNext/>
      <w:outlineLvl w:val="5"/>
    </w:pPr>
    <w:rPr>
      <w:b/>
      <w:bCs/>
      <w:i/>
      <w:iCs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right" w:pos="8820"/>
      </w:tabs>
      <w:outlineLvl w:val="6"/>
    </w:pPr>
    <w:rPr>
      <w:rFonts w:ascii="CG Omega" w:hAnsi="CG Omega"/>
      <w:i/>
      <w:iCs/>
      <w:sz w:val="22"/>
    </w:rPr>
  </w:style>
  <w:style w:type="paragraph" w:styleId="Heading8">
    <w:name w:val="heading 8"/>
    <w:basedOn w:val="Normal"/>
    <w:next w:val="Normal"/>
    <w:qFormat/>
    <w:pPr>
      <w:keepNext/>
      <w:tabs>
        <w:tab w:val="right" w:pos="8820"/>
      </w:tabs>
      <w:outlineLvl w:val="7"/>
    </w:pPr>
    <w:rPr>
      <w:rFonts w:ascii="CG Omega" w:hAnsi="CG Omega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Californian FB" w:hAnsi="Californian FB"/>
      <w:b/>
      <w:bCs/>
      <w:spacing w:val="30"/>
      <w:sz w:val="46"/>
    </w:rPr>
  </w:style>
  <w:style w:type="paragraph" w:styleId="Subtitle">
    <w:name w:val="Subtitle"/>
    <w:basedOn w:val="Normal"/>
    <w:qFormat/>
    <w:pPr>
      <w:jc w:val="center"/>
    </w:pPr>
    <w:rPr>
      <w:rFonts w:ascii="CG Omega" w:hAnsi="CG Omega"/>
      <w:b/>
      <w:bCs/>
      <w:spacing w:val="30"/>
      <w:sz w:val="46"/>
    </w:rPr>
  </w:style>
  <w:style w:type="paragraph" w:styleId="BlockText">
    <w:name w:val="Block Text"/>
    <w:basedOn w:val="Normal"/>
    <w:pPr>
      <w:ind w:left="360" w:right="360"/>
      <w:jc w:val="both"/>
    </w:pPr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eastAsia="MS Mincho"/>
      <w:sz w:val="20"/>
      <w:szCs w:val="20"/>
    </w:rPr>
  </w:style>
  <w:style w:type="paragraph" w:styleId="BodyText">
    <w:name w:val="Body Text"/>
    <w:basedOn w:val="Normal"/>
    <w:rPr>
      <w:rFonts w:ascii="Lucida Sans" w:eastAsia="MS Mincho" w:hAnsi="Lucida Sans"/>
      <w:sz w:val="18"/>
      <w:szCs w:val="20"/>
    </w:rPr>
  </w:style>
  <w:style w:type="table" w:styleId="TableGrid">
    <w:name w:val="Table Grid"/>
    <w:basedOn w:val="TableNormal"/>
    <w:rsid w:val="006D21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rsid w:val="00B4387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37D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D44"/>
    <w:rPr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7B3C45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7B3C45"/>
  </w:style>
  <w:style w:type="character" w:customStyle="1" w:styleId="CommentTextChar">
    <w:name w:val="Comment Text Char"/>
    <w:basedOn w:val="DefaultParagraphFont"/>
    <w:link w:val="CommentText"/>
    <w:semiHidden/>
    <w:rsid w:val="007B3C4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B3C4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7B3C4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7B3C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B3C4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standardres-1pag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9FEEB-8ACF-4D4E-ACBC-2FE1BE413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\WINDOWS\Application Data\Microsoft\Templates\standardres-1page.dot</Template>
  <TotalTime>2</TotalTime>
  <Pages>1</Pages>
  <Words>464</Words>
  <Characters>2645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Microsoft</Company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CyberEdit, Inc</dc:creator>
  <cp:keywords/>
  <dc:description/>
  <cp:lastModifiedBy>Brandon</cp:lastModifiedBy>
  <cp:revision>2</cp:revision>
  <cp:lastPrinted>2016-06-13T03:36:00Z</cp:lastPrinted>
  <dcterms:created xsi:type="dcterms:W3CDTF">2017-09-10T05:58:00Z</dcterms:created>
  <dcterms:modified xsi:type="dcterms:W3CDTF">2017-09-10T05:58:00Z</dcterms:modified>
</cp:coreProperties>
</file>